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B41" w:rsidRDefault="00C04412" w:rsidP="00C044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541020</wp:posOffset>
                </wp:positionH>
                <wp:positionV relativeFrom="page">
                  <wp:posOffset>457200</wp:posOffset>
                </wp:positionV>
                <wp:extent cx="6588760" cy="9357360"/>
                <wp:effectExtent l="0" t="0" r="21590" b="1524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93573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ACA96" id="Прямоугольник 1" o:spid="_x0000_s1026" style="position:absolute;margin-left:42.6pt;margin-top:36pt;width:518.8pt;height:736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04412" w:rsidRDefault="00C04412" w:rsidP="00C044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04412" w:rsidRDefault="00C04412" w:rsidP="00C044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04412" w:rsidRDefault="00C04412" w:rsidP="00C044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КОНСТРУЮВАННЯ ЕЛЕКТРОННО-ОБЧИСЛЮВАЛЬНОЇ АПАРАТУРИ</w:t>
      </w:r>
    </w:p>
    <w:p w:rsidR="00C04412" w:rsidRDefault="00C04412" w:rsidP="00C044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4412" w:rsidRDefault="00C04412" w:rsidP="00C044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4412" w:rsidRDefault="00C04412" w:rsidP="00C044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4412" w:rsidRDefault="00C04412" w:rsidP="00E875E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4412" w:rsidRDefault="00C04412" w:rsidP="00C04412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РОЗРАХУНКОВО-ГРАФІЧНА РОБОТА</w:t>
      </w:r>
    </w:p>
    <w:p w:rsidR="00C04412" w:rsidRDefault="00C04412" w:rsidP="00C04412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курсу:</w:t>
      </w:r>
    </w:p>
    <w:p w:rsidR="00C04412" w:rsidRDefault="00C04412" w:rsidP="00C04412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«Обчислювальні та мікропроцесорні засоби в РЕА»</w:t>
      </w:r>
    </w:p>
    <w:p w:rsidR="00C04412" w:rsidRDefault="00C04412" w:rsidP="00C04412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</w:p>
    <w:p w:rsidR="00C04412" w:rsidRDefault="00C04412" w:rsidP="00C04412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«Пристрій керування кроковим двигуном»</w:t>
      </w:r>
    </w:p>
    <w:p w:rsidR="00C04412" w:rsidRDefault="00C04412" w:rsidP="00C04412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04412" w:rsidRPr="00C04412" w:rsidRDefault="00C04412" w:rsidP="00C0441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412" w:rsidRDefault="00C04412" w:rsidP="00C04412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Керівник: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="00E875E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Виконав:</w:t>
      </w:r>
    </w:p>
    <w:p w:rsidR="00C04412" w:rsidRDefault="00C04412" w:rsidP="00C04412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доц. Корнєв В.П.</w:t>
      </w:r>
      <w:r w:rsidR="00E875E9"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="00E875E9"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="00E875E9"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="00E875E9"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="00E875E9"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="00E875E9"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="00E875E9">
        <w:rPr>
          <w:rFonts w:ascii="Times New Roman" w:hAnsi="Times New Roman" w:cs="Times New Roman"/>
          <w:b/>
          <w:sz w:val="32"/>
          <w:szCs w:val="32"/>
          <w:lang w:val="uk-UA"/>
        </w:rPr>
        <w:tab/>
        <w:t xml:space="preserve"> Шунь П.О.</w:t>
      </w:r>
    </w:p>
    <w:p w:rsidR="00C04412" w:rsidRDefault="00C04412" w:rsidP="00C04412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Допущено до захисту</w:t>
      </w:r>
      <w:r w:rsidR="00E875E9"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="00E875E9"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 w:rsidR="00E875E9">
        <w:rPr>
          <w:rFonts w:ascii="Times New Roman" w:hAnsi="Times New Roman" w:cs="Times New Roman"/>
          <w:b/>
          <w:sz w:val="32"/>
          <w:szCs w:val="32"/>
          <w:lang w:val="uk-UA"/>
        </w:rPr>
        <w:tab/>
        <w:t xml:space="preserve">      студент </w:t>
      </w:r>
      <w:r w:rsidR="00E875E9" w:rsidRPr="00E875E9">
        <w:rPr>
          <w:rFonts w:ascii="Times New Roman" w:hAnsi="Times New Roman" w:cs="Times New Roman"/>
          <w:b/>
          <w:sz w:val="32"/>
          <w:szCs w:val="32"/>
          <w:lang w:val="uk-UA"/>
        </w:rPr>
        <w:t>IІІ курсу  ФЕЛ</w:t>
      </w:r>
    </w:p>
    <w:p w:rsidR="00C04412" w:rsidRPr="00C04412" w:rsidRDefault="00C04412" w:rsidP="00C0441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04412">
        <w:rPr>
          <w:rFonts w:ascii="Times New Roman" w:hAnsi="Times New Roman" w:cs="Times New Roman"/>
          <w:b/>
          <w:bCs/>
          <w:sz w:val="32"/>
          <w:szCs w:val="32"/>
          <w:lang w:val="ru-RU"/>
        </w:rPr>
        <w:t>“__</w:t>
      </w:r>
      <w:proofErr w:type="gramStart"/>
      <w:r w:rsidRPr="00C04412">
        <w:rPr>
          <w:rFonts w:ascii="Times New Roman" w:hAnsi="Times New Roman" w:cs="Times New Roman"/>
          <w:b/>
          <w:bCs/>
          <w:sz w:val="32"/>
          <w:szCs w:val="32"/>
          <w:lang w:val="ru-RU"/>
        </w:rPr>
        <w:t>_”_</w:t>
      </w:r>
      <w:proofErr w:type="gramEnd"/>
      <w:r w:rsidRPr="00C04412">
        <w:rPr>
          <w:rFonts w:ascii="Times New Roman" w:hAnsi="Times New Roman" w:cs="Times New Roman"/>
          <w:b/>
          <w:bCs/>
          <w:sz w:val="32"/>
          <w:szCs w:val="32"/>
          <w:lang w:val="ru-RU"/>
        </w:rPr>
        <w:t>__________20__ р.</w:t>
      </w:r>
      <w:r w:rsidR="00E875E9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 w:rsidR="00E875E9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 w:rsidR="00E875E9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 w:rsidR="00E875E9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 w:rsidR="00E875E9"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  <w:t xml:space="preserve">       </w:t>
      </w:r>
      <w:proofErr w:type="spellStart"/>
      <w:r w:rsidR="00E875E9">
        <w:rPr>
          <w:rFonts w:ascii="Times New Roman" w:hAnsi="Times New Roman" w:cs="Times New Roman"/>
          <w:b/>
          <w:bCs/>
          <w:sz w:val="32"/>
          <w:szCs w:val="32"/>
          <w:lang w:val="ru-RU"/>
        </w:rPr>
        <w:t>групи</w:t>
      </w:r>
      <w:proofErr w:type="spellEnd"/>
      <w:r w:rsidR="00E875E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ДК-81</w:t>
      </w:r>
    </w:p>
    <w:p w:rsidR="00C04412" w:rsidRPr="00C04412" w:rsidRDefault="00C04412" w:rsidP="00C0441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04412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Захищено з оцінкою</w:t>
      </w:r>
    </w:p>
    <w:p w:rsidR="00C04412" w:rsidRDefault="00C04412" w:rsidP="00C0441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04412">
        <w:rPr>
          <w:rFonts w:ascii="Times New Roman" w:hAnsi="Times New Roman" w:cs="Times New Roman"/>
          <w:b/>
          <w:sz w:val="32"/>
          <w:szCs w:val="32"/>
          <w:lang w:val="ru-RU"/>
        </w:rPr>
        <w:t>_____________________</w:t>
      </w:r>
    </w:p>
    <w:p w:rsidR="00E875E9" w:rsidRDefault="00E875E9" w:rsidP="00C04412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</w:p>
    <w:p w:rsidR="00E875E9" w:rsidRDefault="00E875E9" w:rsidP="00E875E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Київ 2021</w:t>
      </w:r>
    </w:p>
    <w:p w:rsidR="00E875E9" w:rsidRPr="00E875E9" w:rsidRDefault="00E875E9" w:rsidP="00E875E9">
      <w:pPr>
        <w:spacing w:after="0" w:line="240" w:lineRule="auto"/>
        <w:ind w:left="284"/>
        <w:jc w:val="center"/>
        <w:rPr>
          <w:rFonts w:ascii="ISOCPEUR" w:eastAsia="Times New Roman" w:hAnsi="ISOCPEUR" w:cs="Times New Roman"/>
          <w:i/>
          <w:sz w:val="28"/>
          <w:szCs w:val="28"/>
          <w:lang w:val="uk-UA" w:eastAsia="ru-RU"/>
        </w:rPr>
      </w:pPr>
      <w:r w:rsidRPr="00E875E9">
        <w:rPr>
          <w:rFonts w:ascii="ISOCPEUR" w:eastAsia="Times New Roman" w:hAnsi="ISOCPEUR" w:cs="Times New Roman"/>
          <w:i/>
          <w:noProof/>
          <w:sz w:val="2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556260</wp:posOffset>
                </wp:positionH>
                <wp:positionV relativeFrom="page">
                  <wp:posOffset>495300</wp:posOffset>
                </wp:positionV>
                <wp:extent cx="6588760" cy="9099550"/>
                <wp:effectExtent l="0" t="0" r="21590" b="2540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90995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2F0FF" id="Прямоугольник 2" o:spid="_x0000_s1026" style="position:absolute;margin-left:43.8pt;margin-top:39pt;width:518.8pt;height:716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E875E9">
        <w:rPr>
          <w:rFonts w:ascii="ISOCPEUR" w:eastAsia="Times New Roman" w:hAnsi="ISOCPEUR" w:cs="Times New Roman"/>
          <w:i/>
          <w:sz w:val="28"/>
          <w:szCs w:val="28"/>
          <w:lang w:val="uk-UA" w:eastAsia="ru-RU"/>
        </w:rPr>
        <w:t>Національний Технічний Університет України</w:t>
      </w:r>
    </w:p>
    <w:p w:rsidR="00E875E9" w:rsidRPr="00E875E9" w:rsidRDefault="00E875E9" w:rsidP="00E875E9">
      <w:pPr>
        <w:spacing w:after="0" w:line="240" w:lineRule="auto"/>
        <w:ind w:left="284"/>
        <w:jc w:val="center"/>
        <w:rPr>
          <w:rFonts w:ascii="ISOCPEUR" w:eastAsia="Times New Roman" w:hAnsi="ISOCPEUR" w:cs="Arial"/>
          <w:i/>
          <w:sz w:val="28"/>
          <w:szCs w:val="28"/>
          <w:lang w:val="uk-UA" w:eastAsia="ru-RU"/>
        </w:rPr>
      </w:pPr>
      <w:r w:rsidRPr="00E875E9">
        <w:rPr>
          <w:rFonts w:ascii="ISOCPEUR" w:eastAsia="Times New Roman" w:hAnsi="ISOCPEUR" w:cs="Arial"/>
          <w:i/>
          <w:sz w:val="28"/>
          <w:szCs w:val="28"/>
          <w:lang w:val="uk-UA" w:eastAsia="ru-RU"/>
        </w:rPr>
        <w:t>“Київський Політехнічний Інститут</w:t>
      </w:r>
      <w:r w:rsidRPr="00E875E9">
        <w:rPr>
          <w:rFonts w:ascii="ISOCPEUR" w:eastAsia="Times New Roman" w:hAnsi="ISOCPEUR" w:cs="Arial"/>
          <w:i/>
          <w:sz w:val="28"/>
          <w:szCs w:val="28"/>
          <w:lang w:val="uk-UA" w:eastAsia="ru-RU"/>
        </w:rPr>
        <w:br/>
        <w:t>імені Ігоря Сікорського„</w:t>
      </w:r>
    </w:p>
    <w:p w:rsidR="00E875E9" w:rsidRPr="00E875E9" w:rsidRDefault="00E875E9" w:rsidP="00E875E9">
      <w:pPr>
        <w:spacing w:after="0" w:line="240" w:lineRule="auto"/>
        <w:ind w:left="284"/>
        <w:jc w:val="center"/>
        <w:rPr>
          <w:rFonts w:ascii="ISOCPEUR" w:eastAsia="Times New Roman" w:hAnsi="ISOCPEUR" w:cs="Times New Roman"/>
          <w:i/>
          <w:sz w:val="28"/>
          <w:szCs w:val="28"/>
          <w:lang w:val="uk-UA" w:eastAsia="ru-RU"/>
        </w:rPr>
      </w:pPr>
    </w:p>
    <w:p w:rsidR="00E875E9" w:rsidRPr="00E875E9" w:rsidRDefault="00E875E9" w:rsidP="00E875E9">
      <w:pPr>
        <w:spacing w:after="0" w:line="240" w:lineRule="auto"/>
        <w:ind w:left="284"/>
        <w:rPr>
          <w:rFonts w:ascii="ISOCPEUR" w:eastAsia="Times New Roman" w:hAnsi="ISOCPEUR" w:cs="Times New Roman"/>
          <w:i/>
          <w:sz w:val="38"/>
          <w:szCs w:val="38"/>
          <w:u w:val="single"/>
          <w:lang w:val="uk-UA" w:eastAsia="ru-RU"/>
        </w:rPr>
      </w:pP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Кафедра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 xml:space="preserve">  Конструювання </w:t>
      </w:r>
      <w:proofErr w:type="spellStart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электронно</w:t>
      </w:r>
      <w:proofErr w:type="spell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-обчислювальної апаратури</w:t>
      </w:r>
    </w:p>
    <w:p w:rsidR="00E875E9" w:rsidRPr="00E875E9" w:rsidRDefault="00E875E9" w:rsidP="00E875E9">
      <w:pPr>
        <w:spacing w:after="0" w:line="240" w:lineRule="auto"/>
        <w:ind w:left="284"/>
        <w:rPr>
          <w:rFonts w:ascii="ISOCPEUR" w:eastAsia="Times New Roman" w:hAnsi="ISOCPEUR" w:cs="Times New Roman"/>
          <w:sz w:val="24"/>
          <w:szCs w:val="24"/>
          <w:u w:val="single"/>
          <w:lang w:val="uk-UA" w:eastAsia="ru-RU"/>
        </w:rPr>
      </w:pP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Дисципліна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 xml:space="preserve">  </w:t>
      </w:r>
      <w:r w:rsidRPr="00E875E9">
        <w:rPr>
          <w:rFonts w:ascii="ISOCPEUR" w:eastAsia="Times New Roman" w:hAnsi="ISOCPEUR" w:cs="Times New Roman"/>
          <w:bCs/>
          <w:i/>
          <w:iCs/>
          <w:sz w:val="28"/>
          <w:szCs w:val="28"/>
          <w:u w:val="single"/>
          <w:lang w:val="uk-UA" w:eastAsia="ru-RU"/>
        </w:rPr>
        <w:t>Обчислювальні та мікропроцесорні засоби в РЕА</w:t>
      </w:r>
      <w:r w:rsidRPr="00E875E9">
        <w:rPr>
          <w:rFonts w:ascii="ISOCPEUR" w:eastAsia="Times New Roman" w:hAnsi="ISOCPEUR" w:cs="Times New Roman"/>
          <w:i/>
          <w:sz w:val="24"/>
          <w:szCs w:val="24"/>
          <w:u w:val="single"/>
          <w:lang w:val="uk-UA" w:eastAsia="ru-RU"/>
        </w:rPr>
        <w:t xml:space="preserve">_ </w:t>
      </w:r>
    </w:p>
    <w:p w:rsidR="00E875E9" w:rsidRPr="00E875E9" w:rsidRDefault="00E875E9" w:rsidP="00E875E9">
      <w:pPr>
        <w:spacing w:after="0" w:line="240" w:lineRule="auto"/>
        <w:ind w:left="284" w:right="-142"/>
        <w:rPr>
          <w:rFonts w:ascii="ISOCPEUR" w:eastAsia="Times New Roman" w:hAnsi="ISOCPEUR" w:cs="Times New Roman"/>
          <w:sz w:val="24"/>
          <w:szCs w:val="24"/>
          <w:u w:val="single"/>
          <w:lang w:val="uk-UA" w:eastAsia="ru-RU"/>
        </w:rPr>
      </w:pP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Спеціальність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172 Телекомунікації та радіотехніка</w:t>
      </w:r>
      <w:r w:rsidRPr="00E875E9">
        <w:rPr>
          <w:rFonts w:ascii="ISOCPEUR" w:eastAsia="Times New Roman" w:hAnsi="ISOCPEUR" w:cs="Times New Roman"/>
          <w:i/>
          <w:sz w:val="24"/>
          <w:szCs w:val="24"/>
          <w:u w:val="single"/>
          <w:lang w:val="uk-UA" w:eastAsia="ru-RU"/>
        </w:rPr>
        <w:t xml:space="preserve"> </w:t>
      </w:r>
    </w:p>
    <w:p w:rsidR="00E875E9" w:rsidRPr="00E875E9" w:rsidRDefault="00E875E9" w:rsidP="00E875E9">
      <w:pPr>
        <w:spacing w:after="0" w:line="240" w:lineRule="auto"/>
        <w:ind w:left="284"/>
        <w:rPr>
          <w:rFonts w:ascii="ISOCPEUR" w:eastAsia="Times New Roman" w:hAnsi="ISOCPEUR" w:cs="Times New Roman"/>
          <w:sz w:val="38"/>
          <w:szCs w:val="38"/>
          <w:u w:val="single"/>
          <w:lang w:val="uk-UA" w:eastAsia="ru-RU"/>
        </w:rPr>
      </w:pP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Курс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 xml:space="preserve">  3 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Гру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па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 xml:space="preserve"> ДК-</w:t>
      </w:r>
      <w:r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81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 xml:space="preserve">       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Семестр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 xml:space="preserve">  VI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</w:p>
    <w:p w:rsidR="00E875E9" w:rsidRPr="00E875E9" w:rsidRDefault="00E875E9" w:rsidP="00E875E9">
      <w:pPr>
        <w:spacing w:after="0" w:line="240" w:lineRule="auto"/>
        <w:ind w:left="284"/>
        <w:rPr>
          <w:rFonts w:ascii="ISOCPEUR" w:eastAsia="Times New Roman" w:hAnsi="ISOCPEUR" w:cs="Times New Roman"/>
          <w:sz w:val="38"/>
          <w:szCs w:val="38"/>
          <w:u w:val="single"/>
          <w:lang w:val="uk-UA" w:eastAsia="ru-RU"/>
        </w:rPr>
      </w:pPr>
    </w:p>
    <w:p w:rsidR="00E875E9" w:rsidRPr="00E875E9" w:rsidRDefault="00E875E9" w:rsidP="00E875E9">
      <w:pPr>
        <w:spacing w:after="0" w:line="240" w:lineRule="auto"/>
        <w:ind w:left="284"/>
        <w:rPr>
          <w:rFonts w:ascii="ISOCPEUR" w:eastAsia="Times New Roman" w:hAnsi="ISOCPEUR" w:cs="Times New Roman"/>
          <w:sz w:val="38"/>
          <w:szCs w:val="38"/>
          <w:u w:val="single"/>
          <w:lang w:val="ru-RU" w:eastAsia="ru-RU"/>
        </w:rPr>
      </w:pPr>
    </w:p>
    <w:p w:rsidR="00E875E9" w:rsidRPr="00E875E9" w:rsidRDefault="00E875E9" w:rsidP="00E875E9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E875E9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ЗА</w:t>
      </w:r>
      <w:r w:rsidRPr="00E875E9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В</w:t>
      </w:r>
      <w:r w:rsidRPr="00E875E9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ДАН</w:t>
      </w:r>
      <w:r w:rsidRPr="00E875E9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НЯ</w:t>
      </w:r>
    </w:p>
    <w:p w:rsidR="00E875E9" w:rsidRPr="00E875E9" w:rsidRDefault="00E875E9" w:rsidP="00E875E9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E875E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до розрахунково-графічної роботи</w:t>
      </w:r>
    </w:p>
    <w:p w:rsidR="00E875E9" w:rsidRPr="00E875E9" w:rsidRDefault="00E875E9" w:rsidP="00E875E9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Шунь Павла Олександровича</w:t>
      </w:r>
    </w:p>
    <w:p w:rsidR="00E875E9" w:rsidRPr="00E875E9" w:rsidRDefault="00E875E9" w:rsidP="00E875E9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 w:rsidRPr="00E875E9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прі</w:t>
      </w:r>
      <w:r w:rsidRPr="00E875E9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звище</w:t>
      </w:r>
      <w:r w:rsidRPr="00E875E9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 xml:space="preserve">, </w:t>
      </w:r>
      <w:r w:rsidRPr="00E875E9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і</w:t>
      </w:r>
      <w:proofErr w:type="spellStart"/>
      <w:r w:rsidRPr="00E875E9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м</w:t>
      </w:r>
      <w:r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'</w:t>
      </w:r>
      <w:r w:rsidRPr="00E875E9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я</w:t>
      </w:r>
      <w:proofErr w:type="spellEnd"/>
      <w:r w:rsidRPr="00E875E9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 xml:space="preserve"> </w:t>
      </w:r>
      <w:r w:rsidRPr="00E875E9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та</w:t>
      </w:r>
      <w:r w:rsidRPr="00E875E9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 xml:space="preserve"> </w:t>
      </w:r>
      <w:r w:rsidRPr="00E875E9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по батькові</w:t>
      </w:r>
      <w:r w:rsidRPr="00E875E9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)</w:t>
      </w:r>
    </w:p>
    <w:p w:rsidR="00E875E9" w:rsidRPr="00E875E9" w:rsidRDefault="00E875E9" w:rsidP="00E875E9">
      <w:pPr>
        <w:spacing w:after="0" w:line="380" w:lineRule="exact"/>
        <w:ind w:left="284"/>
        <w:jc w:val="both"/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</w:pP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1. Тема проекту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 xml:space="preserve">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  <w:t xml:space="preserve"> </w:t>
      </w:r>
      <w:r w:rsidRPr="00E875E9">
        <w:rPr>
          <w:rFonts w:ascii="ISOCPEUR" w:eastAsia="Times New Roman" w:hAnsi="ISOCPEUR" w:cs="Times New Roman"/>
          <w:sz w:val="28"/>
          <w:szCs w:val="28"/>
          <w:u w:val="single"/>
          <w:lang w:val="uk-UA" w:eastAsia="ru-RU"/>
        </w:rPr>
        <w:t xml:space="preserve">Пристрій керування </w:t>
      </w:r>
      <w:r>
        <w:rPr>
          <w:rFonts w:ascii="ISOCPEUR" w:eastAsia="Times New Roman" w:hAnsi="ISOCPEUR" w:cs="Times New Roman"/>
          <w:sz w:val="28"/>
          <w:szCs w:val="28"/>
          <w:u w:val="single"/>
          <w:lang w:val="uk-UA" w:eastAsia="ru-RU"/>
        </w:rPr>
        <w:t>кроковим двигуном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</w:p>
    <w:p w:rsidR="00E875E9" w:rsidRPr="00E875E9" w:rsidRDefault="00E875E9" w:rsidP="00E875E9">
      <w:pPr>
        <w:spacing w:after="0" w:line="380" w:lineRule="exact"/>
        <w:ind w:left="284"/>
        <w:jc w:val="both"/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</w:pP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2. Строк здачі студентом закінченого проекту (роботи)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 xml:space="preserve">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  <w:t xml:space="preserve">23.05.2021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  <w:t xml:space="preserve">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  <w:t xml:space="preserve">  </w:t>
      </w:r>
    </w:p>
    <w:p w:rsidR="00E875E9" w:rsidRPr="00E875E9" w:rsidRDefault="00E875E9" w:rsidP="00E875E9">
      <w:pPr>
        <w:spacing w:after="0" w:line="380" w:lineRule="exact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3. Вихідні данні до проекту (роботи) </w:t>
      </w:r>
    </w:p>
    <w:p w:rsidR="00E875E9" w:rsidRPr="00E875E9" w:rsidRDefault="00E875E9" w:rsidP="00E875E9">
      <w:pPr>
        <w:spacing w:after="0" w:line="380" w:lineRule="exact"/>
        <w:ind w:left="284"/>
        <w:jc w:val="both"/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</w:pP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  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З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>проект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у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>ват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и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пристрій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керуванн</w:t>
      </w:r>
      <w:proofErr w:type="spell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я </w:t>
      </w:r>
      <w:r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 xml:space="preserve">швидкістю </w:t>
      </w:r>
      <w:proofErr w:type="spellStart"/>
      <w:r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поворота</w:t>
      </w:r>
      <w:proofErr w:type="spellEnd"/>
      <w:r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 xml:space="preserve"> крокового двигуна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.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Керування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здійснювати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</w:t>
      </w:r>
      <w:r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 xml:space="preserve">за допомогою </w:t>
      </w:r>
      <w:proofErr w:type="spellStart"/>
      <w:r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інкрементального</w:t>
      </w:r>
      <w:proofErr w:type="spellEnd"/>
      <w:r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 xml:space="preserve"> </w:t>
      </w:r>
      <w:proofErr w:type="spellStart"/>
      <w:r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енкодеру</w:t>
      </w:r>
      <w:proofErr w:type="spell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.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</w:p>
    <w:p w:rsidR="00E875E9" w:rsidRPr="00E875E9" w:rsidRDefault="00E875E9" w:rsidP="00E875E9">
      <w:pPr>
        <w:spacing w:after="0" w:line="240" w:lineRule="auto"/>
        <w:ind w:left="284"/>
        <w:jc w:val="both"/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</w:pP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4. 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Зміст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розрахунково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</w:t>
      </w:r>
      <w:proofErr w:type="gramStart"/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пояснювальної 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записки</w:t>
      </w:r>
      <w:proofErr w:type="gramEnd"/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(пере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лік питань, що розроблюються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Pr="00E875E9">
        <w:rPr>
          <w:rFonts w:ascii="ISOCPEUR" w:eastAsia="Times New Roman" w:hAnsi="ISOCPEUR" w:cs="Times New Roman"/>
          <w:i/>
          <w:color w:val="FFFFFF"/>
          <w:sz w:val="28"/>
          <w:szCs w:val="28"/>
          <w:u w:val="single"/>
          <w:lang w:val="ru-RU" w:eastAsia="ru-RU"/>
        </w:rPr>
        <w:t>1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</w:t>
      </w:r>
    </w:p>
    <w:p w:rsidR="00E875E9" w:rsidRPr="00E875E9" w:rsidRDefault="00E875E9" w:rsidP="00E875E9">
      <w:pPr>
        <w:spacing w:after="0" w:line="240" w:lineRule="auto"/>
        <w:ind w:left="284"/>
        <w:jc w:val="both"/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</w:pP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1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. </w:t>
      </w:r>
      <w:proofErr w:type="spellStart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>Опис</w:t>
      </w:r>
      <w:proofErr w:type="spell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структур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и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пристрою і його складових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</w:p>
    <w:p w:rsidR="00E875E9" w:rsidRPr="00E875E9" w:rsidRDefault="00E875E9" w:rsidP="00E875E9">
      <w:pPr>
        <w:spacing w:after="0" w:line="240" w:lineRule="auto"/>
        <w:ind w:firstLine="284"/>
        <w:jc w:val="both"/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</w:pP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2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.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Обґрунтування вибору елементної бази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</w:p>
    <w:p w:rsidR="00E875E9" w:rsidRPr="00E875E9" w:rsidRDefault="00E875E9" w:rsidP="00E875E9">
      <w:pPr>
        <w:spacing w:after="0" w:line="240" w:lineRule="auto"/>
        <w:ind w:firstLine="284"/>
        <w:jc w:val="both"/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</w:pP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3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. </w:t>
      </w:r>
      <w:proofErr w:type="spellStart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>Опис</w:t>
      </w:r>
      <w:proofErr w:type="spell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і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р</w:t>
      </w:r>
      <w:proofErr w:type="spellStart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озрахунок</w:t>
      </w:r>
      <w:proofErr w:type="spell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схем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и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>электрич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ної</w:t>
      </w:r>
      <w:proofErr w:type="spell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принцип</w:t>
      </w:r>
      <w:proofErr w:type="spellStart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ової</w:t>
      </w:r>
      <w:proofErr w:type="spell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</w:p>
    <w:p w:rsidR="00E875E9" w:rsidRPr="00E875E9" w:rsidRDefault="00E875E9" w:rsidP="00E875E9">
      <w:pPr>
        <w:spacing w:after="0" w:line="380" w:lineRule="exact"/>
        <w:ind w:firstLine="284"/>
        <w:jc w:val="both"/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</w:pP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4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>. Алгоритм р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о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>бот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и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>програм</w:t>
      </w:r>
      <w:proofErr w:type="spell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и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</w:p>
    <w:p w:rsidR="00E875E9" w:rsidRPr="00E875E9" w:rsidRDefault="00E875E9" w:rsidP="00E875E9">
      <w:pPr>
        <w:spacing w:after="0" w:line="380" w:lineRule="exact"/>
        <w:ind w:firstLine="284"/>
        <w:jc w:val="both"/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</w:pP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5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. </w:t>
      </w:r>
      <w:proofErr w:type="spellStart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>Інструкція</w:t>
      </w:r>
      <w:proofErr w:type="spell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>користувача</w:t>
      </w:r>
      <w:proofErr w:type="spell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  <w:t xml:space="preserve"> </w:t>
      </w:r>
    </w:p>
    <w:p w:rsidR="00E875E9" w:rsidRPr="00E875E9" w:rsidRDefault="00E875E9" w:rsidP="00E875E9">
      <w:pPr>
        <w:spacing w:after="0" w:line="380" w:lineRule="exact"/>
        <w:ind w:left="284"/>
        <w:jc w:val="both"/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</w:pP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 Пере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лік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граф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ого матер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ала (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 точним зазначенням обов'язкових креслень)</w:t>
      </w:r>
      <w:r w:rsidRPr="00E875E9">
        <w:rPr>
          <w:rFonts w:ascii="ISOCPEUR" w:eastAsia="Times New Roman" w:hAnsi="ISOCPEUR" w:cs="Times New Roman"/>
          <w:i/>
          <w:color w:val="FFFFFF"/>
          <w:sz w:val="28"/>
          <w:szCs w:val="28"/>
          <w:u w:val="single"/>
          <w:lang w:val="ru-RU" w:eastAsia="ru-RU"/>
        </w:rPr>
        <w:t>1</w:t>
      </w:r>
    </w:p>
    <w:p w:rsidR="00E875E9" w:rsidRPr="00E875E9" w:rsidRDefault="00E875E9" w:rsidP="00E875E9">
      <w:pPr>
        <w:spacing w:after="0" w:line="380" w:lineRule="exact"/>
        <w:ind w:left="284"/>
        <w:jc w:val="both"/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</w:pP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1. Схема </w:t>
      </w:r>
      <w:proofErr w:type="spellStart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>електрич</w:t>
      </w:r>
      <w:proofErr w:type="spell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на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принцип</w:t>
      </w:r>
      <w:proofErr w:type="spellStart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ова</w:t>
      </w:r>
      <w:proofErr w:type="spell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  <w:t xml:space="preserve">     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  <w:t xml:space="preserve">  </w:t>
      </w:r>
    </w:p>
    <w:p w:rsidR="00E875E9" w:rsidRPr="00E875E9" w:rsidRDefault="00E875E9" w:rsidP="00E875E9">
      <w:pPr>
        <w:spacing w:after="0" w:line="380" w:lineRule="exact"/>
        <w:ind w:left="284"/>
        <w:jc w:val="both"/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</w:pP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>2. Пере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лік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елементів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  <w:t xml:space="preserve">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  <w:t xml:space="preserve">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  <w:t xml:space="preserve">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  <w:t xml:space="preserve">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  <w:t xml:space="preserve">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  <w:t xml:space="preserve">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</w:p>
    <w:p w:rsidR="00E875E9" w:rsidRPr="00E875E9" w:rsidRDefault="00E875E9" w:rsidP="00E875E9">
      <w:pPr>
        <w:spacing w:after="0" w:line="380" w:lineRule="exact"/>
        <w:ind w:left="284"/>
        <w:jc w:val="both"/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</w:pP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6. Дата в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</w:t>
      </w:r>
      <w:proofErr w:type="spellStart"/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чі</w:t>
      </w:r>
      <w:proofErr w:type="spellEnd"/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я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   </w:t>
      </w:r>
      <w:proofErr w:type="gramStart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  <w:t xml:space="preserve">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31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>.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03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>.20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uk-UA" w:eastAsia="ru-RU"/>
        </w:rPr>
        <w:t>21</w:t>
      </w:r>
      <w:proofErr w:type="gram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  <w:t xml:space="preserve"> </w:t>
      </w:r>
    </w:p>
    <w:p w:rsidR="00E875E9" w:rsidRDefault="00E875E9" w:rsidP="00E875E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875E9" w:rsidRDefault="00E875E9" w:rsidP="00E875E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875E9" w:rsidRDefault="00E875E9" w:rsidP="00E875E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875E9" w:rsidRDefault="00E875E9" w:rsidP="00E875E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875E9" w:rsidRPr="00E875E9" w:rsidRDefault="00E875E9" w:rsidP="00E875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</w:pPr>
      <w:r w:rsidRPr="00E875E9">
        <w:rPr>
          <w:rFonts w:ascii="Times New Roman" w:eastAsia="Times New Roman" w:hAnsi="Times New Roman" w:cs="Times New Roman"/>
          <w:noProof/>
          <w:sz w:val="2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563880</wp:posOffset>
                </wp:positionH>
                <wp:positionV relativeFrom="page">
                  <wp:posOffset>533400</wp:posOffset>
                </wp:positionV>
                <wp:extent cx="6588760" cy="8840470"/>
                <wp:effectExtent l="0" t="0" r="21590" b="1778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88404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0B831" id="Прямоугольник 3" o:spid="_x0000_s1026" style="position:absolute;margin-left:44.4pt;margin-top:42pt;width:518.8pt;height:696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E875E9"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  <w:t>КАЛЕНДАРН</w:t>
      </w:r>
      <w:r w:rsidRPr="00E875E9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И</w:t>
      </w:r>
      <w:r w:rsidRPr="00E875E9"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  <w:t>Й ПЛАН</w:t>
      </w:r>
    </w:p>
    <w:p w:rsidR="00E875E9" w:rsidRPr="00E875E9" w:rsidRDefault="00E875E9" w:rsidP="00E875E9">
      <w:pPr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16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678"/>
        <w:gridCol w:w="1985"/>
        <w:gridCol w:w="1701"/>
      </w:tblGrid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этап</w:t>
            </w:r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</w:t>
            </w:r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р</w:t>
            </w:r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</w:t>
            </w:r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бот</w:t>
            </w:r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6"/>
                <w:lang w:val="ru-RU" w:eastAsia="ru-RU"/>
              </w:rPr>
            </w:pPr>
          </w:p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</w:t>
            </w:r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т</w:t>
            </w:r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рок в</w:t>
            </w:r>
            <w:proofErr w:type="spellStart"/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иконання</w:t>
            </w:r>
            <w:proofErr w:type="spellEnd"/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этап</w:t>
            </w:r>
            <w:proofErr w:type="spellStart"/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ів</w:t>
            </w:r>
            <w:proofErr w:type="spellEnd"/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р</w:t>
            </w:r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</w:t>
            </w:r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бот</w:t>
            </w:r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</w:t>
            </w:r>
          </w:p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24"/>
                <w:lang w:val="ru-RU"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Прим</w:t>
            </w:r>
            <w:proofErr w:type="spellStart"/>
            <w:r w:rsidRPr="00E875E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ітка</w:t>
            </w:r>
            <w:proofErr w:type="spellEnd"/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highlight w:val="yellow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Пошук літератури та аналіз існуючих рішень. Розробка технічного завдання</w:t>
            </w:r>
            <w:r w:rsidRPr="00E875E9">
              <w:rPr>
                <w:rFonts w:ascii="ISOCPEUR" w:eastAsia="Times New Roman" w:hAnsi="ISOCPEUR" w:cs="Times New Roman"/>
                <w:i/>
                <w:sz w:val="24"/>
                <w:szCs w:val="24"/>
                <w:highlight w:val="yellow"/>
                <w:lang w:val="uk-UA" w:eastAsia="ru-RU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4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01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04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 xml:space="preserve"> – 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7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highlight w:val="yellow"/>
                <w:lang w:val="ru-RU" w:eastAsia="ru-RU"/>
              </w:rPr>
            </w:pPr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highlight w:val="yellow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Розділ1. Розробка та опис структури пристрою і його окремих складових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8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04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 xml:space="preserve"> – 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14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highlight w:val="yellow"/>
                <w:lang w:val="ru-RU" w:eastAsia="ru-RU"/>
              </w:rPr>
            </w:pPr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highlight w:val="yellow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Розділ 2. Обґрунтування вибору елементної бази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4"/>
                <w:lang w:val="uk-UA" w:eastAsia="ru-RU"/>
              </w:rPr>
              <w:t xml:space="preserve">. 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15.04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 xml:space="preserve"> – 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20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highlight w:val="yellow"/>
                <w:lang w:val="ru-RU" w:eastAsia="ru-RU"/>
              </w:rPr>
            </w:pPr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4"/>
                <w:lang w:val="uk-UA" w:eastAsia="ru-RU"/>
              </w:rPr>
              <w:t xml:space="preserve">Створення схеми електричної принципової та 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узгодження її з керівником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15.04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 xml:space="preserve"> – 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30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highlight w:val="yellow"/>
                <w:lang w:val="ru-RU" w:eastAsia="ru-RU"/>
              </w:rPr>
            </w:pPr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SOCPEUR" w:eastAsia="Times New Roman" w:hAnsi="ISOCPEUR" w:cs="Courier New"/>
                <w:i/>
                <w:sz w:val="20"/>
                <w:szCs w:val="20"/>
                <w:highlight w:val="yellow"/>
                <w:lang w:val="uk-UA" w:eastAsia="ru-RU"/>
              </w:rPr>
            </w:pPr>
            <w:r w:rsidRPr="00E875E9">
              <w:rPr>
                <w:rFonts w:ascii="ISOCPEUR" w:eastAsia="Times New Roman" w:hAnsi="ISOCPEUR" w:cs="Courier New"/>
                <w:i/>
                <w:sz w:val="28"/>
                <w:szCs w:val="28"/>
                <w:lang w:val="uk-UA" w:eastAsia="ru-RU"/>
              </w:rPr>
              <w:t>Опис і розрахунок схеми електричної принципової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03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05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 xml:space="preserve"> –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10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highlight w:val="yellow"/>
                <w:lang w:val="ru-RU" w:eastAsia="ru-RU"/>
              </w:rPr>
            </w:pPr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highlight w:val="yellow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Розділ 3. Створення структури програмного забезпечення пристрою та алгоритмів роботи програм.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20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04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 xml:space="preserve"> – 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30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highlight w:val="yellow"/>
                <w:lang w:val="ru-RU" w:eastAsia="ru-RU"/>
              </w:rPr>
            </w:pPr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Розробка програмного забезпечення пристрою.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03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05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 xml:space="preserve"> – 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16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highlight w:val="yellow"/>
                <w:lang w:val="ru-RU" w:eastAsia="ru-RU"/>
              </w:rPr>
            </w:pPr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Розділ 4.Інструкція користувача.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br/>
              <w:t>Опис контрольного прикладу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17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05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 xml:space="preserve"> – 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19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Оформлення документації: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br/>
              <w:t>Е3, ПЕ3, ПЗ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20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05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 xml:space="preserve"> – 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22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Подання до захисту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23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05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Захист РГР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26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05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 xml:space="preserve"> – 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27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  <w:t>.</w:t>
            </w:r>
            <w:r w:rsidRPr="00E875E9"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  <w:t>05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</w:tr>
      <w:tr w:rsidR="00E875E9" w:rsidRPr="00E875E9" w:rsidTr="00EC0B41">
        <w:tc>
          <w:tcPr>
            <w:tcW w:w="567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75E9" w:rsidRPr="00E875E9" w:rsidRDefault="00E875E9" w:rsidP="00E875E9">
            <w:pPr>
              <w:spacing w:after="0" w:line="240" w:lineRule="auto"/>
              <w:rPr>
                <w:rFonts w:ascii="ISOCPEUR" w:eastAsia="Times New Roman" w:hAnsi="ISOCPEUR" w:cs="Times New Roman"/>
                <w:i/>
                <w:sz w:val="28"/>
                <w:szCs w:val="28"/>
                <w:lang w:val="ru-RU" w:eastAsia="ru-RU"/>
              </w:rPr>
            </w:pPr>
          </w:p>
        </w:tc>
      </w:tr>
    </w:tbl>
    <w:p w:rsidR="00E875E9" w:rsidRPr="00E875E9" w:rsidRDefault="00E875E9" w:rsidP="00E875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</w:pPr>
    </w:p>
    <w:p w:rsidR="00E875E9" w:rsidRPr="00E875E9" w:rsidRDefault="00E875E9" w:rsidP="00E875E9">
      <w:pPr>
        <w:spacing w:after="0" w:line="240" w:lineRule="auto"/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</w:pP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Студент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</w:p>
    <w:p w:rsidR="00E875E9" w:rsidRPr="00E875E9" w:rsidRDefault="00E875E9" w:rsidP="00E875E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(п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proofErr w:type="spellStart"/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дпис</w:t>
      </w:r>
      <w:proofErr w:type="spellEnd"/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   </w:t>
      </w:r>
    </w:p>
    <w:p w:rsidR="00E875E9" w:rsidRPr="00E875E9" w:rsidRDefault="00E875E9" w:rsidP="00E875E9">
      <w:pPr>
        <w:spacing w:after="0" w:line="240" w:lineRule="auto"/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</w:pP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Керівник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</w:p>
    <w:p w:rsidR="00E875E9" w:rsidRPr="00E875E9" w:rsidRDefault="00E875E9" w:rsidP="00E875E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(п</w:t>
      </w:r>
      <w:r w:rsidRPr="00E875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proofErr w:type="spellStart"/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дпис</w:t>
      </w:r>
      <w:proofErr w:type="spellEnd"/>
      <w:r w:rsidRPr="00E875E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E875E9" w:rsidRDefault="00E875E9" w:rsidP="00E875E9">
      <w:pPr>
        <w:spacing w:after="0" w:line="380" w:lineRule="exact"/>
        <w:rPr>
          <w:rFonts w:ascii="ISOCPEUR" w:eastAsia="Times New Roman" w:hAnsi="ISOCPEUR" w:cs="Times New Roman"/>
          <w:i/>
          <w:sz w:val="28"/>
          <w:szCs w:val="28"/>
          <w:lang w:val="ru-RU" w:eastAsia="ru-RU"/>
        </w:rPr>
      </w:pPr>
      <w:proofErr w:type="gramStart"/>
      <w:r w:rsidRPr="00E875E9">
        <w:rPr>
          <w:rFonts w:ascii="ISOCPEUR" w:eastAsia="Times New Roman" w:hAnsi="ISOCPEUR" w:cs="Times New Roman"/>
          <w:i/>
          <w:sz w:val="28"/>
          <w:szCs w:val="28"/>
          <w:lang w:val="ru-RU" w:eastAsia="ru-RU"/>
        </w:rPr>
        <w:t>«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 </w:t>
      </w:r>
      <w:proofErr w:type="gramEnd"/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 xml:space="preserve">   </w:t>
      </w:r>
      <w:r w:rsidRPr="00E875E9">
        <w:rPr>
          <w:rFonts w:ascii="ISOCPEUR" w:eastAsia="Times New Roman" w:hAnsi="ISOCPEUR" w:cs="Times New Roman"/>
          <w:i/>
          <w:sz w:val="28"/>
          <w:szCs w:val="28"/>
          <w:lang w:val="ru-RU" w:eastAsia="ru-RU"/>
        </w:rPr>
        <w:t xml:space="preserve">» </w:t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u w:val="single"/>
          <w:lang w:val="ru-RU" w:eastAsia="ru-RU"/>
        </w:rPr>
        <w:tab/>
      </w:r>
      <w:r w:rsidRPr="00E875E9">
        <w:rPr>
          <w:rFonts w:ascii="ISOCPEUR" w:eastAsia="Times New Roman" w:hAnsi="ISOCPEUR" w:cs="Times New Roman"/>
          <w:i/>
          <w:sz w:val="28"/>
          <w:szCs w:val="28"/>
          <w:lang w:val="ru-RU" w:eastAsia="ru-RU"/>
        </w:rPr>
        <w:t xml:space="preserve"> 20</w:t>
      </w:r>
      <w:r w:rsidRPr="00E875E9">
        <w:rPr>
          <w:rFonts w:ascii="ISOCPEUR" w:eastAsia="Times New Roman" w:hAnsi="ISOCPEUR" w:cs="Times New Roman"/>
          <w:i/>
          <w:sz w:val="28"/>
          <w:szCs w:val="28"/>
          <w:lang w:val="uk-UA" w:eastAsia="ru-RU"/>
        </w:rPr>
        <w:t>21</w:t>
      </w:r>
      <w:r w:rsidRPr="00E875E9">
        <w:rPr>
          <w:rFonts w:ascii="ISOCPEUR" w:eastAsia="Times New Roman" w:hAnsi="ISOCPEUR" w:cs="Times New Roman"/>
          <w:i/>
          <w:sz w:val="28"/>
          <w:szCs w:val="28"/>
          <w:lang w:val="ru-RU" w:eastAsia="ru-RU"/>
        </w:rPr>
        <w:t xml:space="preserve"> </w:t>
      </w:r>
      <w:r w:rsidRPr="00E875E9">
        <w:rPr>
          <w:rFonts w:ascii="ISOCPEUR" w:eastAsia="Times New Roman" w:hAnsi="ISOCPEUR" w:cs="Times New Roman"/>
          <w:i/>
          <w:sz w:val="28"/>
          <w:szCs w:val="28"/>
          <w:lang w:val="uk-UA" w:eastAsia="ru-RU"/>
        </w:rPr>
        <w:t>р</w:t>
      </w:r>
      <w:r w:rsidRPr="00E875E9">
        <w:rPr>
          <w:rFonts w:ascii="ISOCPEUR" w:eastAsia="Times New Roman" w:hAnsi="ISOCPEUR" w:cs="Times New Roman"/>
          <w:i/>
          <w:sz w:val="28"/>
          <w:szCs w:val="28"/>
          <w:lang w:val="ru-RU" w:eastAsia="ru-RU"/>
        </w:rPr>
        <w:t>.</w:t>
      </w:r>
    </w:p>
    <w:p w:rsidR="00E875E9" w:rsidRDefault="00C52EA9" w:rsidP="00C52EA9">
      <w:pPr>
        <w:spacing w:after="0" w:line="380" w:lineRule="exact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C52EA9">
        <w:rPr>
          <w:rFonts w:ascii="ISOCPEUR" w:eastAsia="Times New Roman" w:hAnsi="ISOCPEUR" w:cs="Times New Roman"/>
          <w:i/>
          <w:noProof/>
          <w:sz w:val="2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page">
                  <wp:posOffset>586740</wp:posOffset>
                </wp:positionH>
                <wp:positionV relativeFrom="page">
                  <wp:posOffset>304800</wp:posOffset>
                </wp:positionV>
                <wp:extent cx="6588760" cy="9457690"/>
                <wp:effectExtent l="0" t="0" r="21590" b="29210"/>
                <wp:wrapNone/>
                <wp:docPr id="118" name="Группа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457690"/>
                          <a:chOff x="0" y="0"/>
                          <a:chExt cx="20000" cy="20000"/>
                        </a:xfrm>
                      </wpg:grpSpPr>
                      <wps:wsp>
                        <wps:cNvPr id="1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t>ДК81.460839.001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2" name="Group 9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3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C0B41" w:rsidRDefault="00EC0B41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C0B41" w:rsidRDefault="00EC0B41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Шунь П.О.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9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C0B41" w:rsidRDefault="00EC0B41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C0B41" w:rsidRDefault="00EC0B41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9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9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C0B41" w:rsidRDefault="00EC0B41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C0B41" w:rsidRDefault="00EC0B41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0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2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C0B41" w:rsidRDefault="00EC0B41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C0B41" w:rsidRDefault="00EC0B41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0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5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C0B41" w:rsidRDefault="00EC0B41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C0B41" w:rsidRDefault="00EC0B41">
                                <w:pPr>
                                  <w:pStyle w:val="a5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Корнєв В.П.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C52EA9">
                              <w:pPr>
                                <w:pStyle w:val="a5"/>
                                <w:rPr>
                                  <w:sz w:val="18"/>
                                  <w:szCs w:val="28"/>
                                  <w:u w:val="single"/>
                                  <w:lang w:eastAsia="ru-RU"/>
                                </w:rPr>
                              </w:pPr>
                            </w:p>
                            <w:p w:rsidR="00EC0B41" w:rsidRPr="00C52EA9" w:rsidRDefault="00EC0B41" w:rsidP="00C52EA9">
                              <w:pPr>
                                <w:pStyle w:val="a5"/>
                                <w:rPr>
                                  <w:sz w:val="16"/>
                                  <w:szCs w:val="28"/>
                                </w:rPr>
                              </w:pPr>
                              <w:r w:rsidRPr="00C52EA9">
                                <w:rPr>
                                  <w:sz w:val="18"/>
                                  <w:szCs w:val="28"/>
                                  <w:u w:val="single"/>
                                  <w:lang w:eastAsia="ru-RU"/>
                                </w:rPr>
                                <w:t>Пристрій керування кроковим двигуном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SECTIONPAGES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КПІ ім. Ігоря Сікорського</w:t>
                              </w:r>
                            </w:p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ФЕЛ</w:t>
                              </w:r>
                            </w:p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8" o:spid="_x0000_s1026" style="position:absolute;left:0;text-align:left;margin-left:46.2pt;margin-top:24pt;width:518.8pt;height:744.7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" o:allowincell="f">
                <v:rect id="Rectangle 70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" filled="f" strokeweight="2pt"/>
                <v:line id="Line 71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<v:line id="Line 72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v:line id="Line 73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<v:line id="Line 74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75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76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77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78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  <v:line id="Line 79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  <v:rect id="Rectangle 80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2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4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5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87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t>ДК81.460839.001 ПЗ</w:t>
                        </w:r>
                      </w:p>
                    </w:txbxContent>
                  </v:textbox>
                </v:rect>
                <v:line id="Line 88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<v:line id="Line 89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<v:line id="Line 90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  <v:line id="Line 91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  <v:line id="Line 92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  <v:group id="Group 93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rect id="Rectangle 94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  <v:textbox inset="1pt,1pt,1pt,1pt">
                      <w:txbxContent>
                        <w:p w:rsidR="00EC0B41" w:rsidRDefault="00EC0B41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  <v:textbox inset="1pt,1pt,1pt,1pt">
                      <w:txbxContent>
                        <w:p w:rsidR="00EC0B41" w:rsidRDefault="00EC0B41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Шунь П.О.</w:t>
                          </w:r>
                        </w:p>
                      </w:txbxContent>
                    </v:textbox>
                  </v:rect>
                </v:group>
                <v:group id="Group 96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ect id="Rectangle 97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<v:textbox inset="1pt,1pt,1pt,1pt">
                      <w:txbxContent>
                        <w:p w:rsidR="00EC0B41" w:rsidRDefault="00EC0B41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Перевір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8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  <v:textbox inset="1pt,1pt,1pt,1pt">
                      <w:txbxContent>
                        <w:p w:rsidR="00EC0B41" w:rsidRDefault="00EC0B41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9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100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<v:textbox inset="1pt,1pt,1pt,1pt">
                      <w:txbxContent>
                        <w:p w:rsidR="00EC0B41" w:rsidRDefault="00EC0B41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1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  <v:textbox inset="1pt,1pt,1pt,1pt">
                      <w:txbxContent>
                        <w:p w:rsidR="00EC0B41" w:rsidRDefault="00EC0B41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02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10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<v:textbox inset="1pt,1pt,1pt,1pt">
                      <w:txbxContent>
                        <w:p w:rsidR="00EC0B41" w:rsidRDefault="00EC0B41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04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<v:textbox inset="1pt,1pt,1pt,1pt">
                      <w:txbxContent>
                        <w:p w:rsidR="00EC0B41" w:rsidRDefault="00EC0B41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05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angle 10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  <v:textbox inset="1pt,1pt,1pt,1pt">
                      <w:txbxContent>
                        <w:p w:rsidR="00EC0B41" w:rsidRDefault="00EC0B41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  <v:textbox inset="1pt,1pt,1pt,1pt">
                      <w:txbxContent>
                        <w:p w:rsidR="00EC0B41" w:rsidRDefault="00EC0B41">
                          <w:pPr>
                            <w:pStyle w:val="a5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Корнєв В.П.</w:t>
                          </w:r>
                        </w:p>
                      </w:txbxContent>
                    </v:textbox>
                  </v:rect>
                </v:group>
                <v:line id="Line 108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<v:rect id="Rectangle 109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EC0B41" w:rsidRDefault="00EC0B41" w:rsidP="00C52EA9">
                        <w:pPr>
                          <w:pStyle w:val="a5"/>
                          <w:rPr>
                            <w:sz w:val="18"/>
                            <w:szCs w:val="28"/>
                            <w:u w:val="single"/>
                            <w:lang w:eastAsia="ru-RU"/>
                          </w:rPr>
                        </w:pPr>
                      </w:p>
                      <w:p w:rsidR="00EC0B41" w:rsidRPr="00C52EA9" w:rsidRDefault="00EC0B41" w:rsidP="00C52EA9">
                        <w:pPr>
                          <w:pStyle w:val="a5"/>
                          <w:rPr>
                            <w:sz w:val="16"/>
                            <w:szCs w:val="28"/>
                          </w:rPr>
                        </w:pPr>
                        <w:r w:rsidRPr="00C52EA9">
                          <w:rPr>
                            <w:sz w:val="18"/>
                            <w:szCs w:val="28"/>
                            <w:u w:val="single"/>
                            <w:lang w:eastAsia="ru-RU"/>
                          </w:rPr>
                          <w:t>Пристрій керування кроковим двигуном</w:t>
                        </w:r>
                      </w:p>
                    </w:txbxContent>
                  </v:textbox>
                </v:rect>
                <v:line id="Line 110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<v:line id="Line 111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line id="Line 112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rect id="Rectangle 113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114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Акрушів</w:t>
                        </w:r>
                        <w:proofErr w:type="spellEnd"/>
                      </w:p>
                    </w:txbxContent>
                  </v:textbox>
                </v:rect>
                <v:rect id="Rectangle 115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SECTIONPAGES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116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Bf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AtaOBfwgAAANwAAAAPAAAA&#10;AAAAAAAAAAAAAAcCAABkcnMvZG93bnJldi54bWxQSwUGAAAAAAMAAwC3AAAA9gIAAAAA&#10;" strokeweight="1pt"/>
                <v:line id="Line 117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" strokeweight="1pt"/>
                <v:rect id="Rectangle 118" o:spid="_x0000_s1075" style="position:absolute;left:14295;top:18969;width:5609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КПІ ім. Ігоря Сікорського</w:t>
                        </w:r>
                      </w:p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ФЕЛ</w:t>
                        </w:r>
                      </w:p>
                      <w:p w:rsidR="00EC0B41" w:rsidRDefault="00EC0B41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Зміст</w:t>
      </w:r>
    </w:p>
    <w:p w:rsidR="00C52EA9" w:rsidRDefault="00C52EA9" w:rsidP="00C52EA9">
      <w:pPr>
        <w:spacing w:after="0" w:line="380" w:lineRule="exact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C52EA9" w:rsidRDefault="00C52EA9" w:rsidP="00C52EA9">
      <w:p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Вступ</w:t>
      </w:r>
    </w:p>
    <w:p w:rsidR="00C52EA9" w:rsidRDefault="00C52EA9" w:rsidP="00C52EA9">
      <w:pPr>
        <w:pStyle w:val="a6"/>
        <w:numPr>
          <w:ilvl w:val="0"/>
          <w:numId w:val="3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Технічне завдання на проектування</w:t>
      </w:r>
    </w:p>
    <w:p w:rsidR="00C52EA9" w:rsidRDefault="00C52EA9" w:rsidP="00C52EA9">
      <w:pPr>
        <w:pStyle w:val="a6"/>
        <w:numPr>
          <w:ilvl w:val="0"/>
          <w:numId w:val="3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1. Структурна схема пристрою та принцип роботи</w:t>
      </w:r>
    </w:p>
    <w:p w:rsidR="00CF2171" w:rsidRDefault="00CF2171" w:rsidP="00CF2171">
      <w:pPr>
        <w:pStyle w:val="a6"/>
        <w:numPr>
          <w:ilvl w:val="0"/>
          <w:numId w:val="4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Структурна схема пристрою та її опис</w:t>
      </w:r>
    </w:p>
    <w:p w:rsidR="00CF2171" w:rsidRDefault="00CF2171" w:rsidP="00CF2171">
      <w:pPr>
        <w:pStyle w:val="a6"/>
        <w:numPr>
          <w:ilvl w:val="0"/>
          <w:numId w:val="4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Принципи і засоби введення даних</w:t>
      </w:r>
    </w:p>
    <w:p w:rsidR="00CF2171" w:rsidRDefault="00CF2171" w:rsidP="00CF2171">
      <w:pPr>
        <w:pStyle w:val="a6"/>
        <w:numPr>
          <w:ilvl w:val="0"/>
          <w:numId w:val="4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Принципи і засоби обробки даних</w:t>
      </w:r>
    </w:p>
    <w:p w:rsidR="00CF2171" w:rsidRDefault="00CF2171" w:rsidP="00CF2171">
      <w:pPr>
        <w:pStyle w:val="a6"/>
        <w:numPr>
          <w:ilvl w:val="0"/>
          <w:numId w:val="4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Принципи і засоби відображення вихідних даних і результату</w:t>
      </w:r>
    </w:p>
    <w:p w:rsidR="00CF2171" w:rsidRPr="00CF2171" w:rsidRDefault="00CF2171" w:rsidP="00CF2171">
      <w:pPr>
        <w:pStyle w:val="a6"/>
        <w:numPr>
          <w:ilvl w:val="0"/>
          <w:numId w:val="4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принципу функціювання пристрою</w:t>
      </w:r>
    </w:p>
    <w:p w:rsidR="00CF2171" w:rsidRDefault="00CF2171" w:rsidP="00C52EA9">
      <w:pPr>
        <w:pStyle w:val="a6"/>
        <w:numPr>
          <w:ilvl w:val="0"/>
          <w:numId w:val="3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2. Схема електрична принципова пристрою</w:t>
      </w:r>
    </w:p>
    <w:p w:rsidR="00CF2171" w:rsidRDefault="00CF2171" w:rsidP="00CF2171">
      <w:pPr>
        <w:pStyle w:val="a6"/>
        <w:numPr>
          <w:ilvl w:val="0"/>
          <w:numId w:val="6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мікроконтролера </w:t>
      </w:r>
    </w:p>
    <w:p w:rsidR="00CF2171" w:rsidRDefault="00CF2171" w:rsidP="00CF2171">
      <w:pPr>
        <w:pStyle w:val="a6"/>
        <w:numPr>
          <w:ilvl w:val="0"/>
          <w:numId w:val="6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блоку введення даних</w:t>
      </w:r>
    </w:p>
    <w:p w:rsidR="00CF2171" w:rsidRDefault="00CF2171" w:rsidP="00CF2171">
      <w:pPr>
        <w:pStyle w:val="a6"/>
        <w:numPr>
          <w:ilvl w:val="0"/>
          <w:numId w:val="6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блоку обробки даних</w:t>
      </w:r>
    </w:p>
    <w:p w:rsidR="00CF2171" w:rsidRDefault="00CF2171" w:rsidP="00CF2171">
      <w:pPr>
        <w:pStyle w:val="a6"/>
        <w:numPr>
          <w:ilvl w:val="0"/>
          <w:numId w:val="6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блоку виведення даних</w:t>
      </w:r>
    </w:p>
    <w:p w:rsidR="00CF2171" w:rsidRDefault="00CF2171" w:rsidP="00CF2171">
      <w:pPr>
        <w:pStyle w:val="a6"/>
        <w:numPr>
          <w:ilvl w:val="0"/>
          <w:numId w:val="6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елементної бази</w:t>
      </w:r>
    </w:p>
    <w:p w:rsidR="00CF2171" w:rsidRDefault="00CF2171" w:rsidP="00C52EA9">
      <w:pPr>
        <w:pStyle w:val="a6"/>
        <w:numPr>
          <w:ilvl w:val="0"/>
          <w:numId w:val="3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3. Програма керування пристроєм</w:t>
      </w:r>
    </w:p>
    <w:p w:rsidR="00CF2171" w:rsidRDefault="00CF2171" w:rsidP="00CF2171">
      <w:pPr>
        <w:pStyle w:val="a6"/>
        <w:numPr>
          <w:ilvl w:val="0"/>
          <w:numId w:val="7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Структура програми </w:t>
      </w:r>
    </w:p>
    <w:p w:rsidR="00CF2171" w:rsidRDefault="00CF2171" w:rsidP="00CF2171">
      <w:pPr>
        <w:pStyle w:val="a6"/>
        <w:numPr>
          <w:ilvl w:val="0"/>
          <w:numId w:val="7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Структура даних</w:t>
      </w:r>
    </w:p>
    <w:p w:rsidR="00CF2171" w:rsidRDefault="00CF2171" w:rsidP="00CF2171">
      <w:pPr>
        <w:pStyle w:val="a6"/>
        <w:numPr>
          <w:ilvl w:val="0"/>
          <w:numId w:val="7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 алгоритмів окремих підпрограм</w:t>
      </w:r>
    </w:p>
    <w:p w:rsidR="00CF2171" w:rsidRDefault="00CF2171" w:rsidP="00C52EA9">
      <w:pPr>
        <w:pStyle w:val="a6"/>
        <w:numPr>
          <w:ilvl w:val="0"/>
          <w:numId w:val="3"/>
        </w:num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 4. Керівництво з експлуатації</w:t>
      </w:r>
    </w:p>
    <w:p w:rsidR="00CF2171" w:rsidRDefault="00CF2171" w:rsidP="00CF2171">
      <w:p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Висновки</w:t>
      </w:r>
    </w:p>
    <w:p w:rsidR="00CF2171" w:rsidRDefault="00CF2171" w:rsidP="00CF2171">
      <w:p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Література</w:t>
      </w:r>
    </w:p>
    <w:p w:rsidR="00CF2171" w:rsidRPr="00CF2171" w:rsidRDefault="00CF2171" w:rsidP="00CF2171">
      <w:pPr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Додатки</w:t>
      </w:r>
    </w:p>
    <w:p w:rsidR="00CF2171" w:rsidRDefault="00CF2171" w:rsidP="00CF2171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F2171" w:rsidRDefault="00CF2171" w:rsidP="00CF2171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F2171" w:rsidRDefault="00CF2171" w:rsidP="00CF2171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F2171" w:rsidRDefault="00CF2171" w:rsidP="00CF2171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F2171" w:rsidRDefault="00CF2171" w:rsidP="00CF2171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F2171" w:rsidRDefault="00CF2171" w:rsidP="00CF2171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F2171" w:rsidRDefault="00CF2171" w:rsidP="00CF2171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F2171" w:rsidRDefault="00CF2171" w:rsidP="00CF2171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F2171" w:rsidRDefault="00CF2171" w:rsidP="00CF2171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F2171" w:rsidRDefault="00CF2171" w:rsidP="00CF2171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F2171" w:rsidRDefault="001B64AF" w:rsidP="00FE3817">
      <w:pPr>
        <w:pStyle w:val="a6"/>
        <w:spacing w:after="0" w:line="38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B64AF">
        <w:rPr>
          <w:rFonts w:ascii="Times New Roman" w:eastAsia="Times New Roman" w:hAnsi="Times New Roman" w:cs="Times New Roman"/>
          <w:b/>
          <w:noProof/>
          <w:sz w:val="2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0" allowOverlap="1">
                <wp:simplePos x="0" y="0"/>
                <wp:positionH relativeFrom="page">
                  <wp:posOffset>617220</wp:posOffset>
                </wp:positionH>
                <wp:positionV relativeFrom="page">
                  <wp:posOffset>396240</wp:posOffset>
                </wp:positionV>
                <wp:extent cx="6588760" cy="9136380"/>
                <wp:effectExtent l="0" t="0" r="21590" b="26670"/>
                <wp:wrapNone/>
                <wp:docPr id="268" name="Группа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136380"/>
                          <a:chOff x="0" y="0"/>
                          <a:chExt cx="20000" cy="20000"/>
                        </a:xfrm>
                      </wpg:grpSpPr>
                      <wps:wsp>
                        <wps:cNvPr id="269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4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5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6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8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>
                              <w:pPr>
                                <w:pStyle w:val="a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2F480E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t>ДК81.460839.001 ПЗ</w:t>
                              </w:r>
                            </w:p>
                            <w:p w:rsidR="00EC0B41" w:rsidRDefault="00EC0B41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8" o:spid="_x0000_s1076" style="position:absolute;left:0;text-align:left;margin-left:48.6pt;margin-top:31.2pt;width:518.8pt;height:719.4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" o:allowincell="f">
                <v:rect id="Rectangle 220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" filled="f" strokeweight="2pt"/>
                <v:line id="Line 221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  <v:line id="Line 222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  <v:line id="Line 223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  <v:line id="Line 224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  <v:line id="Line 225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  <v:line id="Line 226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  <v:line id="Line 227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s6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F7JhwBufoAAAD//wMAUEsBAi0AFAAGAAgAAAAhANvh9svuAAAAhQEAABMAAAAAAAAAAAAAAAAA&#10;AAAAAFtDb250ZW50X1R5cGVzXS54bWxQSwECLQAUAAYACAAAACEAWvQsW78AAAAVAQAACwAAAAAA&#10;AAAAAAAAAAAfAQAAX3JlbHMvLnJlbHNQSwECLQAUAAYACAAAACEAB/ULOsAAAADcAAAADwAAAAAA&#10;AAAAAAAAAAAHAgAAZHJzL2Rvd25yZXYueG1sUEsFBgAAAAADAAMAtwAAAPQCAAAAAA==&#10;" strokeweight="2pt"/>
                <v:line id="Line 228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wS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" strokeweight="1pt"/>
                <v:line id="Line 229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  <v:line id="Line 230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R37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" strokeweight="1pt"/>
                <v:rect id="Rectangle 231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2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3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4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35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6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7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  <v:textbox inset="1pt,1pt,1pt,1pt">
                    <w:txbxContent>
                      <w:p w:rsidR="00EC0B41" w:rsidRDefault="00EC0B41">
                        <w:pPr>
                          <w:pStyle w:val="a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38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:rsidR="00EC0B41" w:rsidRDefault="00EC0B41" w:rsidP="002F480E">
                        <w:pPr>
                          <w:pStyle w:val="a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t>ДК81.460839.001 ПЗ</w:t>
                        </w:r>
                      </w:p>
                      <w:p w:rsidR="00EC0B41" w:rsidRDefault="00EC0B41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E381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Вступ</w:t>
      </w:r>
    </w:p>
    <w:p w:rsidR="00FE3817" w:rsidRDefault="001B64AF" w:rsidP="00FE3817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Кроковий двигун  ̶  </w:t>
      </w:r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пристрій в системах автоматичного регулювання або дистанційного керування, що за рахунок енергії допоміжного джерела здійснює механічне переміщення регулюючого органу відповідно до отримуваних від системи керування сигналів.</w:t>
      </w:r>
    </w:p>
    <w:p w:rsidR="001B64AF" w:rsidRDefault="001B64AF" w:rsidP="00FE3817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64AF" w:rsidRPr="001B64AF" w:rsidRDefault="001B64AF" w:rsidP="001B64AF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Мікроконтролер — виконана у вигляді мікросхеми спеціалізована мікропроцесорна система, що включає мікропроцесор, блоки пам'яті для збереження коду програм і даних, порти вводу-виводу і блоки зі спеціальними функціями (лічильники, компаратори, АЦП та інші). Використовується для керування електронними пристроями. Використання однієї мікросхеми значно знижує розміри, енергоспоживання і вартість пристроїв, побудованих на базі мікроконтролерів.</w:t>
      </w:r>
    </w:p>
    <w:p w:rsidR="001B64AF" w:rsidRPr="001B64AF" w:rsidRDefault="001B64AF" w:rsidP="001B64AF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Мікроконтролери можна зустріти в багатьох сучасних приладах, таких як телефони, пральні машини, вони відповідають за роботу двигунів і систем гальмування сучасних автомобілів, з їх допомогою створюються системи контролю і системи збору інформації. STM32 – популярна лінійка мікроконтролерів на основі сімейства мікропроцесорних </w:t>
      </w:r>
      <w:proofErr w:type="spellStart"/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ядер</w:t>
      </w:r>
      <w:proofErr w:type="spellEnd"/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ARM-</w:t>
      </w:r>
      <w:proofErr w:type="spellStart"/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Cortex</w:t>
      </w:r>
      <w:proofErr w:type="spellEnd"/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-M. </w:t>
      </w:r>
    </w:p>
    <w:p w:rsidR="001B64AF" w:rsidRPr="001B64AF" w:rsidRDefault="001B64AF" w:rsidP="001B64AF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Основні переваги STM32: універсальність, висока якість, низька вартість, гарне забезпечення документацією. У даної роботі застосовано мікроконтролер STM32F401RE, який цілком підходить для створення </w:t>
      </w:r>
      <w:r w:rsid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пристрою керування кроковим двигуном</w:t>
      </w:r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B64AF" w:rsidRPr="001B64AF" w:rsidRDefault="001B64AF" w:rsidP="001B64AF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досягнення поставленої задачі необхідно зробити наступні кроки:</w:t>
      </w:r>
    </w:p>
    <w:p w:rsidR="001B64AF" w:rsidRPr="001B64AF" w:rsidRDefault="001B64AF" w:rsidP="001B64AF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•</w:t>
      </w:r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Відповідно до ТЗ розробити структурну схему пристрою.</w:t>
      </w:r>
    </w:p>
    <w:p w:rsidR="001B64AF" w:rsidRPr="001B64AF" w:rsidRDefault="001B64AF" w:rsidP="001B64AF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•</w:t>
      </w:r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Здійснити вибір елементної бази та складання  схеми електричної принципової.</w:t>
      </w:r>
    </w:p>
    <w:p w:rsidR="001B64AF" w:rsidRDefault="001B64AF" w:rsidP="001B64AF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•</w:t>
      </w:r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Розробити програмне забезпечення </w:t>
      </w:r>
      <w:r w:rsid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пристрою керування кроковим двигуном</w:t>
      </w:r>
      <w:r w:rsidRPr="001B64A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2F480E" w:rsidRDefault="002F480E" w:rsidP="001B64AF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F480E" w:rsidRDefault="002F480E" w:rsidP="001B64AF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F480E" w:rsidRDefault="002F480E" w:rsidP="001B64AF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F480E" w:rsidRDefault="002F480E" w:rsidP="001B64AF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F480E" w:rsidRDefault="002F480E" w:rsidP="002F480E">
      <w:pPr>
        <w:pStyle w:val="a6"/>
        <w:spacing w:after="0" w:line="38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b/>
          <w:noProof/>
          <w:sz w:val="2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304EBAA6" wp14:editId="575B471F">
                <wp:simplePos x="0" y="0"/>
                <wp:positionH relativeFrom="page">
                  <wp:posOffset>647700</wp:posOffset>
                </wp:positionH>
                <wp:positionV relativeFrom="page">
                  <wp:posOffset>415389</wp:posOffset>
                </wp:positionV>
                <wp:extent cx="6588760" cy="9136380"/>
                <wp:effectExtent l="0" t="0" r="21590" b="26670"/>
                <wp:wrapNone/>
                <wp:docPr id="308" name="Группа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136380"/>
                          <a:chOff x="0" y="0"/>
                          <a:chExt cx="20000" cy="20000"/>
                        </a:xfrm>
                      </wpg:grpSpPr>
                      <wps:wsp>
                        <wps:cNvPr id="309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1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2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3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4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5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6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7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8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9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0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2F48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2F48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2F48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2F48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2F48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5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2F480E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2F480E">
                              <w:pPr>
                                <w:pStyle w:val="a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2F480E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t>ДК81.460839.001 ПЗ</w:t>
                              </w:r>
                            </w:p>
                            <w:p w:rsidR="00EC0B41" w:rsidRDefault="00EC0B41" w:rsidP="002F480E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EBAA6" id="Группа 308" o:spid="_x0000_s1096" style="position:absolute;left:0;text-align:left;margin-left:51pt;margin-top:32.7pt;width:518.8pt;height:719.4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" o:allowincell="f">
                <v:rect id="Rectangle 220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w5pwwAAANw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FFMPrTDgCcvMHAAD//wMAUEsBAi0AFAAGAAgAAAAhANvh9svuAAAAhQEAABMAAAAAAAAAAAAA&#10;AAAAAAAAAFtDb250ZW50X1R5cGVzXS54bWxQSwECLQAUAAYACAAAACEAWvQsW78AAAAVAQAACwAA&#10;AAAAAAAAAAAAAAAfAQAAX3JlbHMvLnJlbHNQSwECLQAUAAYACAAAACEA9bcOacMAAADcAAAADwAA&#10;AAAAAAAAAAAAAAAHAgAAZHJzL2Rvd25yZXYueG1sUEsFBgAAAAADAAMAtwAAAPcCAAAAAA==&#10;" filled="f" strokeweight="2pt"/>
                <v:line id="Line 221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/>
                <v:line id="Line 222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lzwgAAANwAAAAPAAAAZHJzL2Rvd25yZXYueG1sRI9Bi8Iw&#10;FITvgv8hPGFvmlZR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AjInlzwgAAANwAAAAPAAAA&#10;AAAAAAAAAAAAAAcCAABkcnMvZG93bnJldi54bWxQSwUGAAAAAAMAAwC3AAAA9gIAAAAA&#10;" strokeweight="2pt"/>
                <v:line id="Line 223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  <v:line id="Line 224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K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vLxCn8AAAADcAAAADwAAAAAA&#10;AAAAAAAAAAAHAgAAZHJzL2Rvd25yZXYueG1sUEsFBgAAAAADAAMAtwAAAPQCAAAAAA==&#10;" strokeweight="2pt"/>
                <v:line id="Line 225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rr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0Aa8z4QjI3T8AAAD//wMAUEsBAi0AFAAGAAgAAAAhANvh9svuAAAAhQEAABMAAAAAAAAAAAAA&#10;AAAAAAAAAFtDb250ZW50X1R5cGVzXS54bWxQSwECLQAUAAYACAAAACEAWvQsW78AAAAVAQAACwAA&#10;AAAAAAAAAAAAAAAfAQAAX3JlbHMvLnJlbHNQSwECLQAUAAYACAAAACEAM1Xa68MAAADcAAAADwAA&#10;AAAAAAAAAAAAAAAHAgAAZHJzL2Rvd25yZXYueG1sUEsFBgAAAAADAAMAtwAAAPcCAAAAAA==&#10;" strokeweight="2pt"/>
                <v:line id="Line 226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  <v:line id="Line 227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  <v:line id="Line 228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Yv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" strokeweight="1pt"/>
                <v:line id="Line 229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  <v:line id="Line 230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" strokeweight="1pt"/>
                <v:rect id="Rectangle 231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  <v:textbox inset="1pt,1pt,1pt,1pt">
                    <w:txbxContent>
                      <w:p w:rsidR="00EC0B41" w:rsidRDefault="00EC0B41" w:rsidP="002F48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2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  <v:textbox inset="1pt,1pt,1pt,1pt">
                    <w:txbxContent>
                      <w:p w:rsidR="00EC0B41" w:rsidRDefault="00EC0B41" w:rsidP="002F48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3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  <v:textbox inset="1pt,1pt,1pt,1pt">
                    <w:txbxContent>
                      <w:p w:rsidR="00EC0B41" w:rsidRDefault="00EC0B41" w:rsidP="002F48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4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  <v:textbox inset="1pt,1pt,1pt,1pt">
                    <w:txbxContent>
                      <w:p w:rsidR="00EC0B41" w:rsidRDefault="00EC0B41" w:rsidP="002F48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35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1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87h70w8AnL7CwAA//8DAFBLAQItABQABgAIAAAAIQDb4fbL7gAAAIUBAAATAAAAAAAAAAAAAAAA&#10;AAAAAABbQ29udGVudF9UeXBlc10ueG1sUEsBAi0AFAAGAAgAAAAhAFr0LFu/AAAAFQEAAAsAAAAA&#10;AAAAAAAAAAAAHwEAAF9yZWxzLy5yZWxzUEsBAi0AFAAGAAgAAAAhAL0OHWnBAAAA3AAAAA8AAAAA&#10;AAAAAAAAAAAABwIAAGRycy9kb3ducmV2LnhtbFBLBQYAAAAAAwADALcAAAD1AgAAAAA=&#10;" filled="f" stroked="f" strokeweight=".25pt">
                  <v:textbox inset="1pt,1pt,1pt,1pt">
                    <w:txbxContent>
                      <w:p w:rsidR="00EC0B41" w:rsidRDefault="00EC0B41" w:rsidP="002F48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6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  <v:textbox inset="1pt,1pt,1pt,1pt">
                    <w:txbxContent>
                      <w:p w:rsidR="00EC0B41" w:rsidRDefault="00EC0B41" w:rsidP="002F480E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7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  <v:textbox inset="1pt,1pt,1pt,1pt">
                    <w:txbxContent>
                      <w:p w:rsidR="00EC0B41" w:rsidRDefault="00EC0B41" w:rsidP="002F480E">
                        <w:pPr>
                          <w:pStyle w:val="a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238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  <v:textbox inset="1pt,1pt,1pt,1pt">
                    <w:txbxContent>
                      <w:p w:rsidR="00EC0B41" w:rsidRDefault="00EC0B41" w:rsidP="002F480E">
                        <w:pPr>
                          <w:pStyle w:val="a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t>ДК81.460839.001 ПЗ</w:t>
                        </w:r>
                      </w:p>
                      <w:p w:rsidR="00EC0B41" w:rsidRDefault="00EC0B41" w:rsidP="002F480E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Технічне завдання на проектування</w:t>
      </w:r>
    </w:p>
    <w:p w:rsidR="002F480E" w:rsidRPr="002F480E" w:rsidRDefault="002F480E" w:rsidP="002F480E">
      <w:pPr>
        <w:pStyle w:val="a6"/>
        <w:spacing w:line="380" w:lineRule="exac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 Найменування та область використання.</w:t>
      </w:r>
    </w:p>
    <w:p w:rsidR="002F480E" w:rsidRPr="002F480E" w:rsidRDefault="002F480E" w:rsidP="002F480E">
      <w:pPr>
        <w:pStyle w:val="a6"/>
        <w:spacing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Пристрій керування кроковим двигуном</w:t>
      </w:r>
      <w:r w:rsidRP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призначений для використання перш за все в навчальних цілях. Також можливими сферами застосування є автоматика та робототехніка.</w:t>
      </w:r>
    </w:p>
    <w:p w:rsidR="002F480E" w:rsidRPr="002F480E" w:rsidRDefault="002F480E" w:rsidP="002F480E">
      <w:pPr>
        <w:pStyle w:val="a6"/>
        <w:spacing w:line="380" w:lineRule="exac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2. Підстава для розробки.</w:t>
      </w:r>
    </w:p>
    <w:p w:rsidR="002F480E" w:rsidRPr="002F480E" w:rsidRDefault="002F480E" w:rsidP="002F480E">
      <w:pPr>
        <w:pStyle w:val="a6"/>
        <w:spacing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Підставою для виконання роботи є завдання, видане викладачем згідно навчального плану.</w:t>
      </w:r>
    </w:p>
    <w:p w:rsidR="002F480E" w:rsidRPr="002F480E" w:rsidRDefault="002F480E" w:rsidP="002F480E">
      <w:pPr>
        <w:pStyle w:val="a6"/>
        <w:spacing w:line="380" w:lineRule="exac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3. Мета і призначення роботи.</w:t>
      </w:r>
    </w:p>
    <w:p w:rsidR="002F480E" w:rsidRPr="002F480E" w:rsidRDefault="002F480E" w:rsidP="002F480E">
      <w:pPr>
        <w:pStyle w:val="a6"/>
        <w:spacing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Метою даної роботи є вивчення п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ринципів керування кроковим двигуном</w:t>
      </w:r>
      <w:r w:rsidRP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закріплення навичок проектування цифрової апаратури на основі мікроконтролера сімейства STM32. Макет прототипу пристрою може застосовуватися у якості лабораторного стенду при вивчення відповідної теми курсу.   </w:t>
      </w:r>
    </w:p>
    <w:p w:rsidR="002F480E" w:rsidRPr="002F480E" w:rsidRDefault="002F480E" w:rsidP="002F480E">
      <w:pPr>
        <w:pStyle w:val="a6"/>
        <w:spacing w:line="380" w:lineRule="exac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 Джерела розробки.</w:t>
      </w:r>
    </w:p>
    <w:p w:rsidR="002F480E" w:rsidRPr="002F480E" w:rsidRDefault="002F480E" w:rsidP="002F480E">
      <w:pPr>
        <w:pStyle w:val="a6"/>
        <w:spacing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Технічна документація на мікроконт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ролер STM32F401RE та кроковий двигун</w:t>
      </w:r>
      <w:r w:rsidRP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BJ</w:t>
      </w:r>
      <w:r w:rsidRPr="002F48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-48</w:t>
      </w:r>
    </w:p>
    <w:p w:rsidR="002F480E" w:rsidRPr="002F480E" w:rsidRDefault="002F480E" w:rsidP="002F480E">
      <w:pPr>
        <w:pStyle w:val="a6"/>
        <w:spacing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 Технічні вимоги.</w:t>
      </w:r>
    </w:p>
    <w:p w:rsidR="002F480E" w:rsidRPr="002F480E" w:rsidRDefault="002F480E" w:rsidP="002F480E">
      <w:pPr>
        <w:pStyle w:val="a6"/>
        <w:spacing w:line="380" w:lineRule="exac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5.1. Функціональні можливості.</w:t>
      </w:r>
    </w:p>
    <w:p w:rsidR="002F480E" w:rsidRPr="002F480E" w:rsidRDefault="002F480E" w:rsidP="002F480E">
      <w:pPr>
        <w:pStyle w:val="a6"/>
        <w:spacing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Пристрій повинен керувати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швидкістю повороту</w:t>
      </w:r>
      <w:r w:rsidRP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алу крокового двигуна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енкодеру</w:t>
      </w:r>
      <w:proofErr w:type="spellEnd"/>
      <w:r w:rsidRP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Спосіб передачі сигналу - провідний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2F480E" w:rsidRPr="002F480E" w:rsidRDefault="002F480E" w:rsidP="002F480E">
      <w:pPr>
        <w:pStyle w:val="a6"/>
        <w:spacing w:line="380" w:lineRule="exac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5.2 Технічні характеристики.</w:t>
      </w:r>
    </w:p>
    <w:p w:rsidR="002F480E" w:rsidRPr="002F480E" w:rsidRDefault="002F480E" w:rsidP="002F480E">
      <w:pPr>
        <w:pStyle w:val="a6"/>
        <w:spacing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Напруга живлення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крокового двигуна</w:t>
      </w:r>
      <w:r w:rsidRP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+5 В.</w:t>
      </w:r>
    </w:p>
    <w:p w:rsidR="002F480E" w:rsidRPr="002F480E" w:rsidRDefault="002F480E" w:rsidP="002F480E">
      <w:pPr>
        <w:pStyle w:val="a6"/>
        <w:spacing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Напруга живлення мікроконтролера: +3.3 В.</w:t>
      </w:r>
    </w:p>
    <w:p w:rsidR="002F480E" w:rsidRDefault="002F480E" w:rsidP="002F480E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F480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455E77" w:rsidRPr="00455E77" w:rsidRDefault="00455E77" w:rsidP="00455E77">
      <w:pPr>
        <w:pStyle w:val="a6"/>
        <w:numPr>
          <w:ilvl w:val="0"/>
          <w:numId w:val="8"/>
        </w:numPr>
        <w:spacing w:after="0" w:line="38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55E77">
        <w:rPr>
          <w:rFonts w:ascii="Times New Roman" w:eastAsia="Times New Roman" w:hAnsi="Times New Roman" w:cs="Times New Roman"/>
          <w:b/>
          <w:noProof/>
          <w:sz w:val="2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61238049" wp14:editId="29FD49D6">
                <wp:simplePos x="0" y="0"/>
                <wp:positionH relativeFrom="page">
                  <wp:posOffset>647700</wp:posOffset>
                </wp:positionH>
                <wp:positionV relativeFrom="page">
                  <wp:posOffset>415290</wp:posOffset>
                </wp:positionV>
                <wp:extent cx="6588760" cy="9136380"/>
                <wp:effectExtent l="0" t="0" r="21590" b="26670"/>
                <wp:wrapNone/>
                <wp:docPr id="328" name="Группа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136380"/>
                          <a:chOff x="0" y="0"/>
                          <a:chExt cx="20000" cy="20000"/>
                        </a:xfrm>
                      </wpg:grpSpPr>
                      <wps:wsp>
                        <wps:cNvPr id="329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1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2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3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4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5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6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7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8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9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0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455E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455E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455E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455E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455E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5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455E77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455E77">
                              <w:pPr>
                                <w:pStyle w:val="a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0B41" w:rsidRDefault="00EC0B41" w:rsidP="00455E77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t>ДК81.460839.001 ПЗ</w:t>
                              </w:r>
                            </w:p>
                            <w:p w:rsidR="00EC0B41" w:rsidRDefault="00EC0B41" w:rsidP="00455E77">
                              <w:pPr>
                                <w:pStyle w:val="a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38049" id="Группа 328" o:spid="_x0000_s1116" style="position:absolute;left:0;text-align:left;margin-left:51pt;margin-top:32.7pt;width:518.8pt;height:719.4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" o:allowincell="f">
                <v:rect id="Rectangle 220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" filled="f" strokeweight="2pt"/>
                <v:line id="Line 221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CI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B9uAiL0AAADcAAAADwAAAAAAAAAA&#10;AAAAAAAHAgAAZHJzL2Rvd25yZXYueG1sUEsFBgAAAAADAAMAtwAAAPECAAAAAA==&#10;" strokeweight="2pt"/>
                <v:line id="Line 222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U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aJclE8AAAADcAAAADwAAAAAA&#10;AAAAAAAAAAAHAgAAZHJzL2Rvd25yZXYueG1sUEsFBgAAAAADAAMAtwAAAPQCAAAAAA==&#10;" strokeweight="2pt"/>
                <v:line id="Line 223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  <v:line id="Line 224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  <v:line id="Line 225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  <v:line id="Line 226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  <v:line id="Line 227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  <v:line id="Line 228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pPxQAAANwAAAAPAAAAZHJzL2Rvd25yZXYueG1sRI/dagIx&#10;FITvBd8hHKF3NWuF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AMgZpPxQAAANwAAAAP&#10;AAAAAAAAAAAAAAAAAAcCAABkcnMvZG93bnJldi54bWxQSwUGAAAAAAMAAwC3AAAA+QIAAAAA&#10;" strokeweight="1pt"/>
                <v:line id="Line 229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y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+a2Mjr0AAADcAAAADwAAAAAAAAAA&#10;AAAAAAAHAgAAZHJzL2Rvd25yZXYueG1sUEsFBgAAAAADAAMAtwAAAPECAAAAAA==&#10;" strokeweight="2pt"/>
                <v:line id="Line 230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qumxQAAANwAAAAPAAAAZHJzL2Rvd25yZXYueG1sRI/RagIx&#10;FETfhf5DuAXfNGuF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ASUqumxQAAANwAAAAP&#10;AAAAAAAAAAAAAAAAAAcCAABkcnMvZG93bnJldi54bWxQSwUGAAAAAAMAAwC3AAAA+QIAAAAA&#10;" strokeweight="1pt"/>
                <v:rect id="Rectangle 231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  <v:textbox inset="1pt,1pt,1pt,1pt">
                    <w:txbxContent>
                      <w:p w:rsidR="00EC0B41" w:rsidRDefault="00EC0B41" w:rsidP="00455E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2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  <v:textbox inset="1pt,1pt,1pt,1pt">
                    <w:txbxContent>
                      <w:p w:rsidR="00EC0B41" w:rsidRDefault="00EC0B41" w:rsidP="00455E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3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  <v:textbox inset="1pt,1pt,1pt,1pt">
                    <w:txbxContent>
                      <w:p w:rsidR="00EC0B41" w:rsidRDefault="00EC0B41" w:rsidP="00455E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4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  <v:textbox inset="1pt,1pt,1pt,1pt">
                    <w:txbxContent>
                      <w:p w:rsidR="00EC0B41" w:rsidRDefault="00EC0B41" w:rsidP="00455E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35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  <v:textbox inset="1pt,1pt,1pt,1pt">
                    <w:txbxContent>
                      <w:p w:rsidR="00EC0B41" w:rsidRDefault="00EC0B41" w:rsidP="00455E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6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  <v:textbox inset="1pt,1pt,1pt,1pt">
                    <w:txbxContent>
                      <w:p w:rsidR="00EC0B41" w:rsidRDefault="00EC0B41" w:rsidP="00455E77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7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  <v:textbox inset="1pt,1pt,1pt,1pt">
                    <w:txbxContent>
                      <w:p w:rsidR="00EC0B41" w:rsidRDefault="00EC0B41" w:rsidP="00455E77">
                        <w:pPr>
                          <w:pStyle w:val="a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238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2a+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" filled="f" stroked="f" strokeweight=".25pt">
                  <v:textbox inset="1pt,1pt,1pt,1pt">
                    <w:txbxContent>
                      <w:p w:rsidR="00EC0B41" w:rsidRDefault="00EC0B41" w:rsidP="00455E77">
                        <w:pPr>
                          <w:pStyle w:val="a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t>ДК81.460839.001 ПЗ</w:t>
                        </w:r>
                      </w:p>
                      <w:p w:rsidR="00EC0B41" w:rsidRDefault="00EC0B41" w:rsidP="00455E77">
                        <w:pPr>
                          <w:pStyle w:val="a5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2F480E" w:rsidRPr="00455E77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Структурна схема пристрою та принцип роботи</w:t>
      </w:r>
    </w:p>
    <w:p w:rsidR="00455E77" w:rsidRPr="00455E77" w:rsidRDefault="00455E77" w:rsidP="00455E77">
      <w:pPr>
        <w:pStyle w:val="a6"/>
        <w:spacing w:after="0" w:line="380" w:lineRule="exact"/>
        <w:ind w:left="108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E4780B" w:rsidRPr="00E4780B" w:rsidRDefault="00455E77" w:rsidP="00E4780B">
      <w:pPr>
        <w:pStyle w:val="3"/>
        <w:numPr>
          <w:ilvl w:val="1"/>
          <w:numId w:val="8"/>
        </w:numP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 w:eastAsia="ru-RU"/>
        </w:rPr>
      </w:pPr>
      <w:r w:rsidRPr="00455E7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 w:eastAsia="ru-RU"/>
        </w:rPr>
        <w:t xml:space="preserve">Структурна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 w:eastAsia="ru-RU"/>
        </w:rPr>
        <w:t>схема пристрою</w:t>
      </w:r>
    </w:p>
    <w:p w:rsidR="00455E77" w:rsidRPr="00455E77" w:rsidRDefault="00455E77" w:rsidP="00455E77">
      <w:pPr>
        <w:rPr>
          <w:lang w:val="uk-UA" w:eastAsia="ru-RU"/>
        </w:rPr>
      </w:pPr>
    </w:p>
    <w:p w:rsidR="00455E77" w:rsidRDefault="00455E77" w:rsidP="00455E77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На рис. 1.1 зображено структурну схему пристрою, яка складається з блоку введення даних (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енкодер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), блоку обробки даних (включає в себе мікроконтролер з периферією), та блок виведення даних (кроковий двигун та світлодіоди на платі драйверу </w:t>
      </w:r>
      <w:r>
        <w:rPr>
          <w:rFonts w:ascii="Times New Roman" w:hAnsi="Times New Roman" w:cs="Times New Roman"/>
          <w:sz w:val="28"/>
          <w:szCs w:val="28"/>
          <w:lang w:eastAsia="ru-RU"/>
        </w:rPr>
        <w:t>ULN</w:t>
      </w:r>
      <w:r w:rsidRPr="00455E77">
        <w:rPr>
          <w:rFonts w:ascii="Times New Roman" w:hAnsi="Times New Roman" w:cs="Times New Roman"/>
          <w:sz w:val="28"/>
          <w:szCs w:val="28"/>
          <w:lang w:val="ru-RU" w:eastAsia="ru-RU"/>
        </w:rPr>
        <w:t>2003)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455E77" w:rsidRDefault="00E4780B" w:rsidP="00E4780B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4780B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232437A2" wp14:editId="06B937DD">
            <wp:extent cx="5943600" cy="2228850"/>
            <wp:effectExtent l="0" t="0" r="0" b="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Рис. 1.1. Структурна схема пристрою</w:t>
      </w:r>
    </w:p>
    <w:p w:rsidR="00E4780B" w:rsidRDefault="00E4780B" w:rsidP="00E4780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455E77" w:rsidRPr="00E4780B" w:rsidRDefault="00E4780B" w:rsidP="00E4780B">
      <w:pPr>
        <w:pStyle w:val="a6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E4780B">
        <w:rPr>
          <w:rFonts w:ascii="Times New Roman" w:hAnsi="Times New Roman" w:cs="Times New Roman"/>
          <w:b/>
          <w:sz w:val="28"/>
          <w:szCs w:val="28"/>
          <w:lang w:val="uk-UA" w:eastAsia="ru-RU"/>
        </w:rPr>
        <w:t>Принципи і засоби введення даних</w:t>
      </w:r>
    </w:p>
    <w:p w:rsidR="00E4780B" w:rsidRDefault="00E4780B" w:rsidP="00E4780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Введення даних здійснюється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енкодеру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KY</w:t>
      </w:r>
      <w:r w:rsidRPr="00E4780B">
        <w:rPr>
          <w:rFonts w:ascii="Times New Roman" w:hAnsi="Times New Roman" w:cs="Times New Roman"/>
          <w:sz w:val="28"/>
          <w:szCs w:val="28"/>
          <w:lang w:val="ru-RU" w:eastAsia="ru-RU"/>
        </w:rPr>
        <w:t>-040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підключеного до виводів мікроконтролеру</w:t>
      </w:r>
      <w:r w:rsidR="007151EB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7151EB" w:rsidRDefault="007151EB" w:rsidP="007151EB">
      <w:pPr>
        <w:pStyle w:val="a6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7151EB">
        <w:rPr>
          <w:rFonts w:ascii="Times New Roman" w:hAnsi="Times New Roman" w:cs="Times New Roman"/>
          <w:b/>
          <w:sz w:val="28"/>
          <w:szCs w:val="28"/>
          <w:lang w:val="uk-UA" w:eastAsia="ru-RU"/>
        </w:rPr>
        <w:t>Принципи і засоби обробки даних</w:t>
      </w:r>
    </w:p>
    <w:p w:rsidR="007151EB" w:rsidRPr="00EC0B41" w:rsidRDefault="007151EB" w:rsidP="007151E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При повороті ручки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ru-RU"/>
        </w:rPr>
        <w:t>енкодеру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виходах </w:t>
      </w:r>
      <w:r>
        <w:rPr>
          <w:rFonts w:ascii="Times New Roman" w:hAnsi="Times New Roman" w:cs="Times New Roman"/>
          <w:sz w:val="28"/>
          <w:szCs w:val="28"/>
          <w:lang w:eastAsia="ru-RU"/>
        </w:rPr>
        <w:t>DT</w:t>
      </w:r>
      <w:r w:rsidRPr="007151E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eastAsia="ru-RU"/>
        </w:rPr>
        <w:t>CLK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формується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два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тактових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сигнали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відрізняються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собою за фазою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залежності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від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сторони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повороту ручки.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сигнали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зчитуються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ru-RU"/>
        </w:rPr>
        <w:t>мікроконтролером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EC0B4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та </w:t>
      </w:r>
      <w:proofErr w:type="spellStart"/>
      <w:r w:rsidR="00EC0B41">
        <w:rPr>
          <w:rFonts w:ascii="Times New Roman" w:hAnsi="Times New Roman" w:cs="Times New Roman"/>
          <w:sz w:val="28"/>
          <w:szCs w:val="28"/>
          <w:lang w:val="ru-RU" w:eastAsia="ru-RU"/>
        </w:rPr>
        <w:t>обробляються</w:t>
      </w:r>
      <w:proofErr w:type="spellEnd"/>
      <w:r w:rsidR="00EC0B4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EC0B41">
        <w:rPr>
          <w:rFonts w:ascii="Times New Roman" w:hAnsi="Times New Roman" w:cs="Times New Roman"/>
          <w:sz w:val="28"/>
          <w:szCs w:val="28"/>
          <w:lang w:val="ru-RU" w:eastAsia="ru-RU"/>
        </w:rPr>
        <w:t>регістром</w:t>
      </w:r>
      <w:proofErr w:type="spellEnd"/>
      <w:r w:rsidR="00EC0B4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EC0B41">
        <w:rPr>
          <w:rFonts w:ascii="Times New Roman" w:hAnsi="Times New Roman" w:cs="Times New Roman"/>
          <w:sz w:val="28"/>
          <w:szCs w:val="28"/>
          <w:lang w:val="ru-RU" w:eastAsia="ru-RU"/>
        </w:rPr>
        <w:t>порівняння</w:t>
      </w:r>
      <w:proofErr w:type="spellEnd"/>
      <w:r w:rsidR="00EC0B4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таймеру </w:t>
      </w:r>
      <w:r w:rsidR="00EC0B41">
        <w:rPr>
          <w:rFonts w:ascii="Times New Roman" w:hAnsi="Times New Roman" w:cs="Times New Roman"/>
          <w:sz w:val="28"/>
          <w:szCs w:val="28"/>
          <w:lang w:eastAsia="ru-RU"/>
        </w:rPr>
        <w:t>TIM</w:t>
      </w:r>
      <w:r w:rsidR="00EC0B41" w:rsidRPr="00EC0B41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="00EC0B4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7151EB" w:rsidRDefault="00EC0B41" w:rsidP="007151EB">
      <w:pPr>
        <w:pStyle w:val="a6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Принципи і засоби відображення вихідних даних і результату</w:t>
      </w:r>
    </w:p>
    <w:p w:rsidR="00EC0B41" w:rsidRPr="00EC0B41" w:rsidRDefault="00EC0B41" w:rsidP="00EC0B41"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bookmarkStart w:id="0" w:name="_GoBack"/>
      <w:bookmarkEnd w:id="0"/>
    </w:p>
    <w:p w:rsidR="007151EB" w:rsidRPr="007151EB" w:rsidRDefault="007151EB" w:rsidP="007151EB">
      <w:pPr>
        <w:pStyle w:val="a6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7151EB" w:rsidRPr="007151EB" w:rsidRDefault="007151EB" w:rsidP="007151EB">
      <w:pPr>
        <w:pStyle w:val="a6"/>
        <w:ind w:left="1080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2F480E" w:rsidRPr="002F480E" w:rsidRDefault="002F480E" w:rsidP="002F480E">
      <w:pPr>
        <w:pStyle w:val="a6"/>
        <w:spacing w:after="0" w:line="380" w:lineRule="exac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52EA9" w:rsidRPr="00C52EA9" w:rsidRDefault="00C52EA9" w:rsidP="00C52EA9">
      <w:pPr>
        <w:pStyle w:val="a6"/>
        <w:spacing w:after="0" w:line="380" w:lineRule="exact"/>
        <w:ind w:left="1440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E875E9" w:rsidRPr="00C04412" w:rsidRDefault="00E875E9" w:rsidP="00E875E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sectPr w:rsidR="00E875E9" w:rsidRPr="00C04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A3B61"/>
    <w:multiLevelType w:val="hybridMultilevel"/>
    <w:tmpl w:val="65FE4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0E6284"/>
    <w:multiLevelType w:val="hybridMultilevel"/>
    <w:tmpl w:val="56FA2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3D439F"/>
    <w:multiLevelType w:val="hybridMultilevel"/>
    <w:tmpl w:val="E064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D59C2"/>
    <w:multiLevelType w:val="hybridMultilevel"/>
    <w:tmpl w:val="76A633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34772C"/>
    <w:multiLevelType w:val="hybridMultilevel"/>
    <w:tmpl w:val="472CC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4523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DC04C0"/>
    <w:multiLevelType w:val="multilevel"/>
    <w:tmpl w:val="7966A4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5AD90D21"/>
    <w:multiLevelType w:val="hybridMultilevel"/>
    <w:tmpl w:val="D7B6D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A0E6E"/>
    <w:multiLevelType w:val="hybridMultilevel"/>
    <w:tmpl w:val="7DE08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57C5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12"/>
    <w:rsid w:val="000942D8"/>
    <w:rsid w:val="001B64AF"/>
    <w:rsid w:val="002F480E"/>
    <w:rsid w:val="00455E77"/>
    <w:rsid w:val="007151EB"/>
    <w:rsid w:val="008611D2"/>
    <w:rsid w:val="00971CBB"/>
    <w:rsid w:val="00C04412"/>
    <w:rsid w:val="00C52EA9"/>
    <w:rsid w:val="00CF2171"/>
    <w:rsid w:val="00E17CF3"/>
    <w:rsid w:val="00E4780B"/>
    <w:rsid w:val="00E875E9"/>
    <w:rsid w:val="00EC0B41"/>
    <w:rsid w:val="00EE1330"/>
    <w:rsid w:val="00FE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06AC"/>
  <w15:chartTrackingRefBased/>
  <w15:docId w15:val="{BCFA7776-C542-4E56-907A-8F5816B4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5E77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E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5E7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E77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5E77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E77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E7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E77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717785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E77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17785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4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Чертежный"/>
    <w:rsid w:val="00C52EA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6">
    <w:name w:val="List Paragraph"/>
    <w:basedOn w:val="a"/>
    <w:uiPriority w:val="34"/>
    <w:qFormat/>
    <w:rsid w:val="00C52EA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5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55E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55E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55E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5E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5E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55E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55E77"/>
    <w:rPr>
      <w:rFonts w:asciiTheme="majorHAnsi" w:eastAsiaTheme="majorEastAsia" w:hAnsiTheme="majorHAnsi" w:cstheme="majorBidi"/>
      <w:color w:val="717785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55E77"/>
    <w:rPr>
      <w:rFonts w:asciiTheme="majorHAnsi" w:eastAsiaTheme="majorEastAsia" w:hAnsiTheme="majorHAnsi" w:cstheme="majorBidi"/>
      <w:i/>
      <w:iCs/>
      <w:color w:val="717785" w:themeColor="text1" w:themeTint="D8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455E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55E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ld_conspiracy\Desktop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83</TotalTime>
  <Pages>8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World_conspiracy</dc:creator>
  <cp:keywords/>
  <dc:description/>
  <cp:lastModifiedBy>World_conspiracy</cp:lastModifiedBy>
  <cp:revision>1</cp:revision>
  <dcterms:created xsi:type="dcterms:W3CDTF">2021-06-03T19:18:00Z</dcterms:created>
  <dcterms:modified xsi:type="dcterms:W3CDTF">2021-06-04T14:22:00Z</dcterms:modified>
</cp:coreProperties>
</file>